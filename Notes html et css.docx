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DBD" w:rsidRDefault="00750DBD">
      <w:pPr>
        <w:spacing w:after="160" w:line="259" w:lineRule="auto"/>
        <w:jc w:val="left"/>
      </w:pPr>
      <w:r>
        <w:rPr>
          <w:noProof/>
        </w:rPr>
        <w:drawing>
          <wp:inline distT="0" distB="0" distL="0" distR="0">
            <wp:extent cx="5486400" cy="3547604"/>
            <wp:effectExtent l="0" t="0" r="0" b="0"/>
            <wp:docPr id="4" name="Image 4" descr="https://upload.wikimedia.org/wikipedia/commons/thumb/1/10/CSS3_and_HTML5_logos_and_wordmarks.svg/791px-CSS3_and_HTML5_logos_and_wordmark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0/CSS3_and_HTML5_logos_and_wordmarks.svg/791px-CSS3_and_HTML5_logos_and_wordmarks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4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DBD" w:rsidRDefault="00750DBD" w:rsidP="00750DBD">
      <w:pPr>
        <w:pStyle w:val="Titre"/>
      </w:pPr>
      <w:r>
        <w:t>Petit guide de survie au html et CSS</w:t>
      </w:r>
    </w:p>
    <w:p w:rsidR="00750DBD" w:rsidRPr="00750DBD" w:rsidRDefault="009045C5" w:rsidP="00750DBD">
      <w:bookmarkStart w:id="0" w:name="_GoBack"/>
      <w:bookmarkEnd w:id="0"/>
      <w:r>
        <w:t>Dernière révision, le 7</w:t>
      </w:r>
      <w:r w:rsidR="00750DBD">
        <w:t xml:space="preserve"> novembre 2019</w:t>
      </w:r>
    </w:p>
    <w:p w:rsidR="00430984" w:rsidRDefault="00430984">
      <w:pPr>
        <w:spacing w:after="160" w:line="259" w:lineRule="auto"/>
        <w:jc w:val="left"/>
      </w:pPr>
      <w:r>
        <w:br w:type="page"/>
      </w:r>
    </w:p>
    <w:sdt>
      <w:sdtPr>
        <w:rPr>
          <w:rFonts w:ascii="Calibri" w:eastAsia="Times New Roman" w:hAnsi="Calibri" w:cs="Times New Roman"/>
          <w:color w:val="auto"/>
          <w:sz w:val="24"/>
          <w:szCs w:val="24"/>
          <w:lang w:val="fr-CA" w:eastAsia="fr-CA"/>
        </w:rPr>
        <w:id w:val="13048236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30984" w:rsidRDefault="00430984" w:rsidP="00430984">
          <w:pPr>
            <w:pStyle w:val="En-ttedetabledesmatires"/>
          </w:pPr>
          <w:r>
            <w:t>Contents</w:t>
          </w:r>
        </w:p>
        <w:p w:rsidR="00891CCA" w:rsidRDefault="00430984">
          <w:pPr>
            <w:pStyle w:val="TM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918613" w:history="1">
            <w:r w:rsidR="00891CCA" w:rsidRPr="00B6247D">
              <w:rPr>
                <w:rStyle w:val="Lienhypertexte"/>
              </w:rPr>
              <w:t>Les éléments de bases de la page</w:t>
            </w:r>
            <w:r w:rsidR="00891CCA">
              <w:rPr>
                <w:webHidden/>
              </w:rPr>
              <w:tab/>
            </w:r>
            <w:r w:rsidR="00891CCA">
              <w:rPr>
                <w:webHidden/>
              </w:rPr>
              <w:fldChar w:fldCharType="begin"/>
            </w:r>
            <w:r w:rsidR="00891CCA">
              <w:rPr>
                <w:webHidden/>
              </w:rPr>
              <w:instrText xml:space="preserve"> PAGEREF _Toc23918613 \h </w:instrText>
            </w:r>
            <w:r w:rsidR="00891CCA">
              <w:rPr>
                <w:webHidden/>
              </w:rPr>
            </w:r>
            <w:r w:rsidR="00891CCA">
              <w:rPr>
                <w:webHidden/>
              </w:rPr>
              <w:fldChar w:fldCharType="separate"/>
            </w:r>
            <w:r w:rsidR="00891CCA">
              <w:rPr>
                <w:webHidden/>
              </w:rPr>
              <w:t>- 1 -</w:t>
            </w:r>
            <w:r w:rsidR="00891CCA">
              <w:rPr>
                <w:webHidden/>
              </w:rPr>
              <w:fldChar w:fldCharType="end"/>
            </w:r>
          </w:hyperlink>
        </w:p>
        <w:p w:rsidR="00891CCA" w:rsidRDefault="00F02773">
          <w:pPr>
            <w:pStyle w:val="TM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23918614" w:history="1">
            <w:r w:rsidR="00891CCA" w:rsidRPr="00B6247D">
              <w:rPr>
                <w:rStyle w:val="Lienhypertexte"/>
              </w:rPr>
              <w:t>Les balises</w:t>
            </w:r>
            <w:r w:rsidR="00891CCA">
              <w:rPr>
                <w:webHidden/>
              </w:rPr>
              <w:tab/>
            </w:r>
            <w:r w:rsidR="00891CCA">
              <w:rPr>
                <w:webHidden/>
              </w:rPr>
              <w:fldChar w:fldCharType="begin"/>
            </w:r>
            <w:r w:rsidR="00891CCA">
              <w:rPr>
                <w:webHidden/>
              </w:rPr>
              <w:instrText xml:space="preserve"> PAGEREF _Toc23918614 \h </w:instrText>
            </w:r>
            <w:r w:rsidR="00891CCA">
              <w:rPr>
                <w:webHidden/>
              </w:rPr>
            </w:r>
            <w:r w:rsidR="00891CCA">
              <w:rPr>
                <w:webHidden/>
              </w:rPr>
              <w:fldChar w:fldCharType="separate"/>
            </w:r>
            <w:r w:rsidR="00891CCA">
              <w:rPr>
                <w:webHidden/>
              </w:rPr>
              <w:t>- 2 -</w:t>
            </w:r>
            <w:r w:rsidR="00891CCA">
              <w:rPr>
                <w:webHidden/>
              </w:rPr>
              <w:fldChar w:fldCharType="end"/>
            </w:r>
          </w:hyperlink>
        </w:p>
        <w:p w:rsidR="00891CCA" w:rsidRDefault="00F02773">
          <w:pPr>
            <w:pStyle w:val="TM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14:numForm w14:val="default"/>
              <w14:numSpacing w14:val="default"/>
            </w:rPr>
          </w:pPr>
          <w:hyperlink w:anchor="_Toc23918615" w:history="1">
            <w:r w:rsidR="00891CCA" w:rsidRPr="00B6247D">
              <w:rPr>
                <w:rStyle w:val="Lienhypertexte"/>
                <w:noProof/>
              </w:rPr>
              <w:t>Les différents types de balises</w:t>
            </w:r>
            <w:r w:rsidR="00891CCA">
              <w:rPr>
                <w:noProof/>
                <w:webHidden/>
              </w:rPr>
              <w:tab/>
            </w:r>
            <w:r w:rsidR="00891CCA">
              <w:rPr>
                <w:noProof/>
                <w:webHidden/>
              </w:rPr>
              <w:fldChar w:fldCharType="begin"/>
            </w:r>
            <w:r w:rsidR="00891CCA">
              <w:rPr>
                <w:noProof/>
                <w:webHidden/>
              </w:rPr>
              <w:instrText xml:space="preserve"> PAGEREF _Toc23918615 \h </w:instrText>
            </w:r>
            <w:r w:rsidR="00891CCA">
              <w:rPr>
                <w:noProof/>
                <w:webHidden/>
              </w:rPr>
            </w:r>
            <w:r w:rsidR="00891CCA">
              <w:rPr>
                <w:noProof/>
                <w:webHidden/>
              </w:rPr>
              <w:fldChar w:fldCharType="separate"/>
            </w:r>
            <w:r w:rsidR="00891CCA">
              <w:rPr>
                <w:noProof/>
                <w:webHidden/>
              </w:rPr>
              <w:t>- 2 -</w:t>
            </w:r>
            <w:r w:rsidR="00891CCA">
              <w:rPr>
                <w:noProof/>
                <w:webHidden/>
              </w:rPr>
              <w:fldChar w:fldCharType="end"/>
            </w:r>
          </w:hyperlink>
        </w:p>
        <w:p w:rsidR="00891CCA" w:rsidRDefault="00F02773">
          <w:pPr>
            <w:pStyle w:val="TM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23918616" w:history="1">
            <w:r w:rsidR="00891CCA" w:rsidRPr="00B6247D">
              <w:rPr>
                <w:rStyle w:val="Lienhypertexte"/>
              </w:rPr>
              <w:t>Comment référer à un élément dans une page html</w:t>
            </w:r>
            <w:r w:rsidR="00891CCA">
              <w:rPr>
                <w:webHidden/>
              </w:rPr>
              <w:tab/>
            </w:r>
            <w:r w:rsidR="00891CCA">
              <w:rPr>
                <w:webHidden/>
              </w:rPr>
              <w:fldChar w:fldCharType="begin"/>
            </w:r>
            <w:r w:rsidR="00891CCA">
              <w:rPr>
                <w:webHidden/>
              </w:rPr>
              <w:instrText xml:space="preserve"> PAGEREF _Toc23918616 \h </w:instrText>
            </w:r>
            <w:r w:rsidR="00891CCA">
              <w:rPr>
                <w:webHidden/>
              </w:rPr>
            </w:r>
            <w:r w:rsidR="00891CCA">
              <w:rPr>
                <w:webHidden/>
              </w:rPr>
              <w:fldChar w:fldCharType="separate"/>
            </w:r>
            <w:r w:rsidR="00891CCA">
              <w:rPr>
                <w:webHidden/>
              </w:rPr>
              <w:t>- 4 -</w:t>
            </w:r>
            <w:r w:rsidR="00891CCA">
              <w:rPr>
                <w:webHidden/>
              </w:rPr>
              <w:fldChar w:fldCharType="end"/>
            </w:r>
          </w:hyperlink>
        </w:p>
        <w:p w:rsidR="00891CCA" w:rsidRDefault="00F02773">
          <w:pPr>
            <w:pStyle w:val="TM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14:numForm w14:val="default"/>
              <w14:numSpacing w14:val="default"/>
            </w:rPr>
          </w:pPr>
          <w:hyperlink w:anchor="_Toc23918617" w:history="1">
            <w:r w:rsidR="00891CCA" w:rsidRPr="00B6247D">
              <w:rPr>
                <w:rStyle w:val="Lienhypertexte"/>
                <w:noProof/>
              </w:rPr>
              <w:t>Un ou tous les éléments du corps</w:t>
            </w:r>
            <w:r w:rsidR="00891CCA">
              <w:rPr>
                <w:noProof/>
                <w:webHidden/>
              </w:rPr>
              <w:tab/>
            </w:r>
            <w:r w:rsidR="00891CCA">
              <w:rPr>
                <w:noProof/>
                <w:webHidden/>
              </w:rPr>
              <w:fldChar w:fldCharType="begin"/>
            </w:r>
            <w:r w:rsidR="00891CCA">
              <w:rPr>
                <w:noProof/>
                <w:webHidden/>
              </w:rPr>
              <w:instrText xml:space="preserve"> PAGEREF _Toc23918617 \h </w:instrText>
            </w:r>
            <w:r w:rsidR="00891CCA">
              <w:rPr>
                <w:noProof/>
                <w:webHidden/>
              </w:rPr>
            </w:r>
            <w:r w:rsidR="00891CCA">
              <w:rPr>
                <w:noProof/>
                <w:webHidden/>
              </w:rPr>
              <w:fldChar w:fldCharType="separate"/>
            </w:r>
            <w:r w:rsidR="00891CCA">
              <w:rPr>
                <w:noProof/>
                <w:webHidden/>
              </w:rPr>
              <w:t>- 4 -</w:t>
            </w:r>
            <w:r w:rsidR="00891CCA">
              <w:rPr>
                <w:noProof/>
                <w:webHidden/>
              </w:rPr>
              <w:fldChar w:fldCharType="end"/>
            </w:r>
          </w:hyperlink>
        </w:p>
        <w:p w:rsidR="00891CCA" w:rsidRDefault="00F02773">
          <w:pPr>
            <w:pStyle w:val="TM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14:numForm w14:val="default"/>
              <w14:numSpacing w14:val="default"/>
            </w:rPr>
          </w:pPr>
          <w:hyperlink w:anchor="_Toc23918618" w:history="1">
            <w:r w:rsidR="00891CCA" w:rsidRPr="00B6247D">
              <w:rPr>
                <w:rStyle w:val="Lienhypertexte"/>
                <w:noProof/>
              </w:rPr>
              <w:t>Un id</w:t>
            </w:r>
            <w:r w:rsidR="00891CCA">
              <w:rPr>
                <w:noProof/>
                <w:webHidden/>
              </w:rPr>
              <w:tab/>
            </w:r>
            <w:r w:rsidR="00891CCA">
              <w:rPr>
                <w:noProof/>
                <w:webHidden/>
              </w:rPr>
              <w:fldChar w:fldCharType="begin"/>
            </w:r>
            <w:r w:rsidR="00891CCA">
              <w:rPr>
                <w:noProof/>
                <w:webHidden/>
              </w:rPr>
              <w:instrText xml:space="preserve"> PAGEREF _Toc23918618 \h </w:instrText>
            </w:r>
            <w:r w:rsidR="00891CCA">
              <w:rPr>
                <w:noProof/>
                <w:webHidden/>
              </w:rPr>
            </w:r>
            <w:r w:rsidR="00891CCA">
              <w:rPr>
                <w:noProof/>
                <w:webHidden/>
              </w:rPr>
              <w:fldChar w:fldCharType="separate"/>
            </w:r>
            <w:r w:rsidR="00891CCA">
              <w:rPr>
                <w:noProof/>
                <w:webHidden/>
              </w:rPr>
              <w:t>- 5 -</w:t>
            </w:r>
            <w:r w:rsidR="00891CCA">
              <w:rPr>
                <w:noProof/>
                <w:webHidden/>
              </w:rPr>
              <w:fldChar w:fldCharType="end"/>
            </w:r>
          </w:hyperlink>
        </w:p>
        <w:p w:rsidR="00891CCA" w:rsidRDefault="00F02773">
          <w:pPr>
            <w:pStyle w:val="TM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14:numForm w14:val="default"/>
              <w14:numSpacing w14:val="default"/>
            </w:rPr>
          </w:pPr>
          <w:hyperlink w:anchor="_Toc23918619" w:history="1">
            <w:r w:rsidR="00891CCA" w:rsidRPr="00B6247D">
              <w:rPr>
                <w:rStyle w:val="Lienhypertexte"/>
                <w:noProof/>
              </w:rPr>
              <w:t>Une classe</w:t>
            </w:r>
            <w:r w:rsidR="00891CCA">
              <w:rPr>
                <w:noProof/>
                <w:webHidden/>
              </w:rPr>
              <w:tab/>
            </w:r>
            <w:r w:rsidR="00891CCA">
              <w:rPr>
                <w:noProof/>
                <w:webHidden/>
              </w:rPr>
              <w:fldChar w:fldCharType="begin"/>
            </w:r>
            <w:r w:rsidR="00891CCA">
              <w:rPr>
                <w:noProof/>
                <w:webHidden/>
              </w:rPr>
              <w:instrText xml:space="preserve"> PAGEREF _Toc23918619 \h </w:instrText>
            </w:r>
            <w:r w:rsidR="00891CCA">
              <w:rPr>
                <w:noProof/>
                <w:webHidden/>
              </w:rPr>
            </w:r>
            <w:r w:rsidR="00891CCA">
              <w:rPr>
                <w:noProof/>
                <w:webHidden/>
              </w:rPr>
              <w:fldChar w:fldCharType="separate"/>
            </w:r>
            <w:r w:rsidR="00891CCA">
              <w:rPr>
                <w:noProof/>
                <w:webHidden/>
              </w:rPr>
              <w:t>- 5 -</w:t>
            </w:r>
            <w:r w:rsidR="00891CCA">
              <w:rPr>
                <w:noProof/>
                <w:webHidden/>
              </w:rPr>
              <w:fldChar w:fldCharType="end"/>
            </w:r>
          </w:hyperlink>
        </w:p>
        <w:p w:rsidR="00891CCA" w:rsidRDefault="00F02773">
          <w:pPr>
            <w:pStyle w:val="TM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23918620" w:history="1">
            <w:r w:rsidR="00891CCA" w:rsidRPr="00B6247D">
              <w:rPr>
                <w:rStyle w:val="Lienhypertexte"/>
                <w:lang w:val="en-CA"/>
              </w:rPr>
              <w:t>La syntaxe css</w:t>
            </w:r>
            <w:r w:rsidR="00891CCA">
              <w:rPr>
                <w:webHidden/>
              </w:rPr>
              <w:tab/>
            </w:r>
            <w:r w:rsidR="00891CCA">
              <w:rPr>
                <w:webHidden/>
              </w:rPr>
              <w:fldChar w:fldCharType="begin"/>
            </w:r>
            <w:r w:rsidR="00891CCA">
              <w:rPr>
                <w:webHidden/>
              </w:rPr>
              <w:instrText xml:space="preserve"> PAGEREF _Toc23918620 \h </w:instrText>
            </w:r>
            <w:r w:rsidR="00891CCA">
              <w:rPr>
                <w:webHidden/>
              </w:rPr>
            </w:r>
            <w:r w:rsidR="00891CCA">
              <w:rPr>
                <w:webHidden/>
              </w:rPr>
              <w:fldChar w:fldCharType="separate"/>
            </w:r>
            <w:r w:rsidR="00891CCA">
              <w:rPr>
                <w:webHidden/>
              </w:rPr>
              <w:t>- 5 -</w:t>
            </w:r>
            <w:r w:rsidR="00891CCA">
              <w:rPr>
                <w:webHidden/>
              </w:rPr>
              <w:fldChar w:fldCharType="end"/>
            </w:r>
          </w:hyperlink>
        </w:p>
        <w:p w:rsidR="00891CCA" w:rsidRDefault="00F02773">
          <w:pPr>
            <w:pStyle w:val="TM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14:numForm w14:val="default"/>
              <w14:numSpacing w14:val="default"/>
            </w:rPr>
          </w:pPr>
          <w:hyperlink w:anchor="_Toc23918621" w:history="1">
            <w:r w:rsidR="00891CCA" w:rsidRPr="00B6247D">
              <w:rPr>
                <w:rStyle w:val="Lienhypertexte"/>
                <w:noProof/>
                <w:lang w:val="en-CA"/>
              </w:rPr>
              <w:t>Le style de design</w:t>
            </w:r>
            <w:r w:rsidR="00891CCA">
              <w:rPr>
                <w:noProof/>
                <w:webHidden/>
              </w:rPr>
              <w:tab/>
            </w:r>
            <w:r w:rsidR="00891CCA">
              <w:rPr>
                <w:noProof/>
                <w:webHidden/>
              </w:rPr>
              <w:fldChar w:fldCharType="begin"/>
            </w:r>
            <w:r w:rsidR="00891CCA">
              <w:rPr>
                <w:noProof/>
                <w:webHidden/>
              </w:rPr>
              <w:instrText xml:space="preserve"> PAGEREF _Toc23918621 \h </w:instrText>
            </w:r>
            <w:r w:rsidR="00891CCA">
              <w:rPr>
                <w:noProof/>
                <w:webHidden/>
              </w:rPr>
            </w:r>
            <w:r w:rsidR="00891CCA">
              <w:rPr>
                <w:noProof/>
                <w:webHidden/>
              </w:rPr>
              <w:fldChar w:fldCharType="separate"/>
            </w:r>
            <w:r w:rsidR="00891CCA">
              <w:rPr>
                <w:noProof/>
                <w:webHidden/>
              </w:rPr>
              <w:t>- 6 -</w:t>
            </w:r>
            <w:r w:rsidR="00891CCA">
              <w:rPr>
                <w:noProof/>
                <w:webHidden/>
              </w:rPr>
              <w:fldChar w:fldCharType="end"/>
            </w:r>
          </w:hyperlink>
        </w:p>
        <w:p w:rsidR="00891CCA" w:rsidRDefault="00F02773">
          <w:pPr>
            <w:pStyle w:val="TM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918622" w:history="1">
            <w:r w:rsidR="00891CCA" w:rsidRPr="00B6247D">
              <w:rPr>
                <w:rStyle w:val="Lienhypertexte"/>
                <w:noProof/>
                <w:lang w:val="en-CA"/>
              </w:rPr>
              <w:t>background-color</w:t>
            </w:r>
            <w:r w:rsidR="00891CCA">
              <w:rPr>
                <w:noProof/>
                <w:webHidden/>
              </w:rPr>
              <w:tab/>
            </w:r>
            <w:r w:rsidR="00891CCA">
              <w:rPr>
                <w:noProof/>
                <w:webHidden/>
              </w:rPr>
              <w:fldChar w:fldCharType="begin"/>
            </w:r>
            <w:r w:rsidR="00891CCA">
              <w:rPr>
                <w:noProof/>
                <w:webHidden/>
              </w:rPr>
              <w:instrText xml:space="preserve"> PAGEREF _Toc23918622 \h </w:instrText>
            </w:r>
            <w:r w:rsidR="00891CCA">
              <w:rPr>
                <w:noProof/>
                <w:webHidden/>
              </w:rPr>
            </w:r>
            <w:r w:rsidR="00891CCA">
              <w:rPr>
                <w:noProof/>
                <w:webHidden/>
              </w:rPr>
              <w:fldChar w:fldCharType="separate"/>
            </w:r>
            <w:r w:rsidR="00891CCA">
              <w:rPr>
                <w:noProof/>
                <w:webHidden/>
              </w:rPr>
              <w:t>- 6 -</w:t>
            </w:r>
            <w:r w:rsidR="00891CCA">
              <w:rPr>
                <w:noProof/>
                <w:webHidden/>
              </w:rPr>
              <w:fldChar w:fldCharType="end"/>
            </w:r>
          </w:hyperlink>
        </w:p>
        <w:p w:rsidR="00891CCA" w:rsidRDefault="00F02773">
          <w:pPr>
            <w:pStyle w:val="TM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918623" w:history="1">
            <w:r w:rsidR="00891CCA" w:rsidRPr="00B6247D">
              <w:rPr>
                <w:rStyle w:val="Lienhypertexte"/>
                <w:noProof/>
              </w:rPr>
              <w:t>color</w:t>
            </w:r>
            <w:r w:rsidR="00891CCA">
              <w:rPr>
                <w:noProof/>
                <w:webHidden/>
              </w:rPr>
              <w:tab/>
            </w:r>
            <w:r w:rsidR="00891CCA">
              <w:rPr>
                <w:noProof/>
                <w:webHidden/>
              </w:rPr>
              <w:fldChar w:fldCharType="begin"/>
            </w:r>
            <w:r w:rsidR="00891CCA">
              <w:rPr>
                <w:noProof/>
                <w:webHidden/>
              </w:rPr>
              <w:instrText xml:space="preserve"> PAGEREF _Toc23918623 \h </w:instrText>
            </w:r>
            <w:r w:rsidR="00891CCA">
              <w:rPr>
                <w:noProof/>
                <w:webHidden/>
              </w:rPr>
            </w:r>
            <w:r w:rsidR="00891CCA">
              <w:rPr>
                <w:noProof/>
                <w:webHidden/>
              </w:rPr>
              <w:fldChar w:fldCharType="separate"/>
            </w:r>
            <w:r w:rsidR="00891CCA">
              <w:rPr>
                <w:noProof/>
                <w:webHidden/>
              </w:rPr>
              <w:t>- 6 -</w:t>
            </w:r>
            <w:r w:rsidR="00891CCA">
              <w:rPr>
                <w:noProof/>
                <w:webHidden/>
              </w:rPr>
              <w:fldChar w:fldCharType="end"/>
            </w:r>
          </w:hyperlink>
        </w:p>
        <w:p w:rsidR="00891CCA" w:rsidRDefault="00F02773">
          <w:pPr>
            <w:pStyle w:val="TM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918624" w:history="1">
            <w:r w:rsidR="00891CCA" w:rsidRPr="00B6247D">
              <w:rPr>
                <w:rStyle w:val="Lienhypertexte"/>
                <w:noProof/>
              </w:rPr>
              <w:t>font-size</w:t>
            </w:r>
            <w:r w:rsidR="00891CCA">
              <w:rPr>
                <w:noProof/>
                <w:webHidden/>
              </w:rPr>
              <w:tab/>
            </w:r>
            <w:r w:rsidR="00891CCA">
              <w:rPr>
                <w:noProof/>
                <w:webHidden/>
              </w:rPr>
              <w:fldChar w:fldCharType="begin"/>
            </w:r>
            <w:r w:rsidR="00891CCA">
              <w:rPr>
                <w:noProof/>
                <w:webHidden/>
              </w:rPr>
              <w:instrText xml:space="preserve"> PAGEREF _Toc23918624 \h </w:instrText>
            </w:r>
            <w:r w:rsidR="00891CCA">
              <w:rPr>
                <w:noProof/>
                <w:webHidden/>
              </w:rPr>
            </w:r>
            <w:r w:rsidR="00891CCA">
              <w:rPr>
                <w:noProof/>
                <w:webHidden/>
              </w:rPr>
              <w:fldChar w:fldCharType="separate"/>
            </w:r>
            <w:r w:rsidR="00891CCA">
              <w:rPr>
                <w:noProof/>
                <w:webHidden/>
              </w:rPr>
              <w:t>- 7 -</w:t>
            </w:r>
            <w:r w:rsidR="00891CCA">
              <w:rPr>
                <w:noProof/>
                <w:webHidden/>
              </w:rPr>
              <w:fldChar w:fldCharType="end"/>
            </w:r>
          </w:hyperlink>
        </w:p>
        <w:p w:rsidR="00891CCA" w:rsidRDefault="00F02773">
          <w:pPr>
            <w:pStyle w:val="TM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918625" w:history="1">
            <w:r w:rsidR="00891CCA" w:rsidRPr="00B6247D">
              <w:rPr>
                <w:rStyle w:val="Lienhypertexte"/>
                <w:noProof/>
              </w:rPr>
              <w:t>font-family</w:t>
            </w:r>
            <w:r w:rsidR="00891CCA">
              <w:rPr>
                <w:noProof/>
                <w:webHidden/>
              </w:rPr>
              <w:tab/>
            </w:r>
            <w:r w:rsidR="00891CCA">
              <w:rPr>
                <w:noProof/>
                <w:webHidden/>
              </w:rPr>
              <w:fldChar w:fldCharType="begin"/>
            </w:r>
            <w:r w:rsidR="00891CCA">
              <w:rPr>
                <w:noProof/>
                <w:webHidden/>
              </w:rPr>
              <w:instrText xml:space="preserve"> PAGEREF _Toc23918625 \h </w:instrText>
            </w:r>
            <w:r w:rsidR="00891CCA">
              <w:rPr>
                <w:noProof/>
                <w:webHidden/>
              </w:rPr>
            </w:r>
            <w:r w:rsidR="00891CCA">
              <w:rPr>
                <w:noProof/>
                <w:webHidden/>
              </w:rPr>
              <w:fldChar w:fldCharType="separate"/>
            </w:r>
            <w:r w:rsidR="00891CCA">
              <w:rPr>
                <w:noProof/>
                <w:webHidden/>
              </w:rPr>
              <w:t>- 7 -</w:t>
            </w:r>
            <w:r w:rsidR="00891CCA">
              <w:rPr>
                <w:noProof/>
                <w:webHidden/>
              </w:rPr>
              <w:fldChar w:fldCharType="end"/>
            </w:r>
          </w:hyperlink>
        </w:p>
        <w:p w:rsidR="00891CCA" w:rsidRDefault="00F02773">
          <w:pPr>
            <w:pStyle w:val="TM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918626" w:history="1">
            <w:r w:rsidR="00891CCA" w:rsidRPr="00B6247D">
              <w:rPr>
                <w:rStyle w:val="Lienhypertexte"/>
                <w:noProof/>
              </w:rPr>
              <w:t>border</w:t>
            </w:r>
            <w:r w:rsidR="00891CCA">
              <w:rPr>
                <w:noProof/>
                <w:webHidden/>
              </w:rPr>
              <w:tab/>
            </w:r>
            <w:r w:rsidR="00891CCA">
              <w:rPr>
                <w:noProof/>
                <w:webHidden/>
              </w:rPr>
              <w:fldChar w:fldCharType="begin"/>
            </w:r>
            <w:r w:rsidR="00891CCA">
              <w:rPr>
                <w:noProof/>
                <w:webHidden/>
              </w:rPr>
              <w:instrText xml:space="preserve"> PAGEREF _Toc23918626 \h </w:instrText>
            </w:r>
            <w:r w:rsidR="00891CCA">
              <w:rPr>
                <w:noProof/>
                <w:webHidden/>
              </w:rPr>
            </w:r>
            <w:r w:rsidR="00891CCA">
              <w:rPr>
                <w:noProof/>
                <w:webHidden/>
              </w:rPr>
              <w:fldChar w:fldCharType="separate"/>
            </w:r>
            <w:r w:rsidR="00891CCA">
              <w:rPr>
                <w:noProof/>
                <w:webHidden/>
              </w:rPr>
              <w:t>- 7 -</w:t>
            </w:r>
            <w:r w:rsidR="00891CCA">
              <w:rPr>
                <w:noProof/>
                <w:webHidden/>
              </w:rPr>
              <w:fldChar w:fldCharType="end"/>
            </w:r>
          </w:hyperlink>
        </w:p>
        <w:p w:rsidR="00891CCA" w:rsidRDefault="00F02773">
          <w:pPr>
            <w:pStyle w:val="TM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14:numForm w14:val="default"/>
              <w14:numSpacing w14:val="default"/>
            </w:rPr>
          </w:pPr>
          <w:hyperlink w:anchor="_Toc23918627" w:history="1">
            <w:r w:rsidR="00891CCA" w:rsidRPr="00B6247D">
              <w:rPr>
                <w:rStyle w:val="Lienhypertexte"/>
                <w:noProof/>
              </w:rPr>
              <w:t>Le style de positionnement</w:t>
            </w:r>
            <w:r w:rsidR="00891CCA">
              <w:rPr>
                <w:noProof/>
                <w:webHidden/>
              </w:rPr>
              <w:tab/>
            </w:r>
            <w:r w:rsidR="00891CCA">
              <w:rPr>
                <w:noProof/>
                <w:webHidden/>
              </w:rPr>
              <w:fldChar w:fldCharType="begin"/>
            </w:r>
            <w:r w:rsidR="00891CCA">
              <w:rPr>
                <w:noProof/>
                <w:webHidden/>
              </w:rPr>
              <w:instrText xml:space="preserve"> PAGEREF _Toc23918627 \h </w:instrText>
            </w:r>
            <w:r w:rsidR="00891CCA">
              <w:rPr>
                <w:noProof/>
                <w:webHidden/>
              </w:rPr>
            </w:r>
            <w:r w:rsidR="00891CCA">
              <w:rPr>
                <w:noProof/>
                <w:webHidden/>
              </w:rPr>
              <w:fldChar w:fldCharType="separate"/>
            </w:r>
            <w:r w:rsidR="00891CCA">
              <w:rPr>
                <w:noProof/>
                <w:webHidden/>
              </w:rPr>
              <w:t>- 8 -</w:t>
            </w:r>
            <w:r w:rsidR="00891CCA">
              <w:rPr>
                <w:noProof/>
                <w:webHidden/>
              </w:rPr>
              <w:fldChar w:fldCharType="end"/>
            </w:r>
          </w:hyperlink>
        </w:p>
        <w:p w:rsidR="00891CCA" w:rsidRDefault="00F02773">
          <w:pPr>
            <w:pStyle w:val="TM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918628" w:history="1">
            <w:r w:rsidR="00891CCA" w:rsidRPr="00B6247D">
              <w:rPr>
                <w:rStyle w:val="Lienhypertexte"/>
                <w:noProof/>
              </w:rPr>
              <w:t>width and height</w:t>
            </w:r>
            <w:r w:rsidR="00891CCA">
              <w:rPr>
                <w:noProof/>
                <w:webHidden/>
              </w:rPr>
              <w:tab/>
            </w:r>
            <w:r w:rsidR="00891CCA">
              <w:rPr>
                <w:noProof/>
                <w:webHidden/>
              </w:rPr>
              <w:fldChar w:fldCharType="begin"/>
            </w:r>
            <w:r w:rsidR="00891CCA">
              <w:rPr>
                <w:noProof/>
                <w:webHidden/>
              </w:rPr>
              <w:instrText xml:space="preserve"> PAGEREF _Toc23918628 \h </w:instrText>
            </w:r>
            <w:r w:rsidR="00891CCA">
              <w:rPr>
                <w:noProof/>
                <w:webHidden/>
              </w:rPr>
            </w:r>
            <w:r w:rsidR="00891CCA">
              <w:rPr>
                <w:noProof/>
                <w:webHidden/>
              </w:rPr>
              <w:fldChar w:fldCharType="separate"/>
            </w:r>
            <w:r w:rsidR="00891CCA">
              <w:rPr>
                <w:noProof/>
                <w:webHidden/>
              </w:rPr>
              <w:t>- 8 -</w:t>
            </w:r>
            <w:r w:rsidR="00891CCA">
              <w:rPr>
                <w:noProof/>
                <w:webHidden/>
              </w:rPr>
              <w:fldChar w:fldCharType="end"/>
            </w:r>
          </w:hyperlink>
        </w:p>
        <w:p w:rsidR="00891CCA" w:rsidRDefault="00F02773">
          <w:pPr>
            <w:pStyle w:val="TM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918629" w:history="1">
            <w:r w:rsidR="00891CCA" w:rsidRPr="00B6247D">
              <w:rPr>
                <w:rStyle w:val="Lienhypertexte"/>
                <w:noProof/>
              </w:rPr>
              <w:t>margin et padding</w:t>
            </w:r>
            <w:r w:rsidR="00891CCA">
              <w:rPr>
                <w:noProof/>
                <w:webHidden/>
              </w:rPr>
              <w:tab/>
            </w:r>
            <w:r w:rsidR="00891CCA">
              <w:rPr>
                <w:noProof/>
                <w:webHidden/>
              </w:rPr>
              <w:fldChar w:fldCharType="begin"/>
            </w:r>
            <w:r w:rsidR="00891CCA">
              <w:rPr>
                <w:noProof/>
                <w:webHidden/>
              </w:rPr>
              <w:instrText xml:space="preserve"> PAGEREF _Toc23918629 \h </w:instrText>
            </w:r>
            <w:r w:rsidR="00891CCA">
              <w:rPr>
                <w:noProof/>
                <w:webHidden/>
              </w:rPr>
            </w:r>
            <w:r w:rsidR="00891CCA">
              <w:rPr>
                <w:noProof/>
                <w:webHidden/>
              </w:rPr>
              <w:fldChar w:fldCharType="separate"/>
            </w:r>
            <w:r w:rsidR="00891CCA">
              <w:rPr>
                <w:noProof/>
                <w:webHidden/>
              </w:rPr>
              <w:t>- 8 -</w:t>
            </w:r>
            <w:r w:rsidR="00891CCA">
              <w:rPr>
                <w:noProof/>
                <w:webHidden/>
              </w:rPr>
              <w:fldChar w:fldCharType="end"/>
            </w:r>
          </w:hyperlink>
        </w:p>
        <w:p w:rsidR="00891CCA" w:rsidRDefault="00F02773">
          <w:pPr>
            <w:pStyle w:val="TM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918630" w:history="1">
            <w:r w:rsidR="00891CCA" w:rsidRPr="00B6247D">
              <w:rPr>
                <w:rStyle w:val="Lienhypertexte"/>
                <w:noProof/>
              </w:rPr>
              <w:t>text-align</w:t>
            </w:r>
            <w:r w:rsidR="00891CCA">
              <w:rPr>
                <w:noProof/>
                <w:webHidden/>
              </w:rPr>
              <w:tab/>
            </w:r>
            <w:r w:rsidR="00891CCA">
              <w:rPr>
                <w:noProof/>
                <w:webHidden/>
              </w:rPr>
              <w:fldChar w:fldCharType="begin"/>
            </w:r>
            <w:r w:rsidR="00891CCA">
              <w:rPr>
                <w:noProof/>
                <w:webHidden/>
              </w:rPr>
              <w:instrText xml:space="preserve"> PAGEREF _Toc23918630 \h </w:instrText>
            </w:r>
            <w:r w:rsidR="00891CCA">
              <w:rPr>
                <w:noProof/>
                <w:webHidden/>
              </w:rPr>
            </w:r>
            <w:r w:rsidR="00891CCA">
              <w:rPr>
                <w:noProof/>
                <w:webHidden/>
              </w:rPr>
              <w:fldChar w:fldCharType="separate"/>
            </w:r>
            <w:r w:rsidR="00891CCA">
              <w:rPr>
                <w:noProof/>
                <w:webHidden/>
              </w:rPr>
              <w:t>- 9 -</w:t>
            </w:r>
            <w:r w:rsidR="00891CCA">
              <w:rPr>
                <w:noProof/>
                <w:webHidden/>
              </w:rPr>
              <w:fldChar w:fldCharType="end"/>
            </w:r>
          </w:hyperlink>
        </w:p>
        <w:p w:rsidR="00891CCA" w:rsidRDefault="00F02773">
          <w:pPr>
            <w:pStyle w:val="TM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918631" w:history="1">
            <w:r w:rsidR="00891CCA" w:rsidRPr="00B6247D">
              <w:rPr>
                <w:rStyle w:val="Lienhypertexte"/>
                <w:noProof/>
              </w:rPr>
              <w:t>grid</w:t>
            </w:r>
            <w:r w:rsidR="00891CCA">
              <w:rPr>
                <w:noProof/>
                <w:webHidden/>
              </w:rPr>
              <w:tab/>
            </w:r>
            <w:r w:rsidR="00891CCA">
              <w:rPr>
                <w:noProof/>
                <w:webHidden/>
              </w:rPr>
              <w:fldChar w:fldCharType="begin"/>
            </w:r>
            <w:r w:rsidR="00891CCA">
              <w:rPr>
                <w:noProof/>
                <w:webHidden/>
              </w:rPr>
              <w:instrText xml:space="preserve"> PAGEREF _Toc23918631 \h </w:instrText>
            </w:r>
            <w:r w:rsidR="00891CCA">
              <w:rPr>
                <w:noProof/>
                <w:webHidden/>
              </w:rPr>
            </w:r>
            <w:r w:rsidR="00891CCA">
              <w:rPr>
                <w:noProof/>
                <w:webHidden/>
              </w:rPr>
              <w:fldChar w:fldCharType="separate"/>
            </w:r>
            <w:r w:rsidR="00891CCA">
              <w:rPr>
                <w:noProof/>
                <w:webHidden/>
              </w:rPr>
              <w:t>- 9 -</w:t>
            </w:r>
            <w:r w:rsidR="00891CCA">
              <w:rPr>
                <w:noProof/>
                <w:webHidden/>
              </w:rPr>
              <w:fldChar w:fldCharType="end"/>
            </w:r>
          </w:hyperlink>
        </w:p>
        <w:p w:rsidR="00430984" w:rsidRDefault="00430984" w:rsidP="0043098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24E8D" w:rsidRDefault="00324E8D"/>
    <w:p w:rsidR="00430984" w:rsidRDefault="00430984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sectPr w:rsidR="00430984" w:rsidSect="002369D3">
          <w:footerReference w:type="default" r:id="rId9"/>
          <w:pgSz w:w="12240" w:h="15840"/>
          <w:pgMar w:top="1440" w:right="1800" w:bottom="1440" w:left="1800" w:header="708" w:footer="708" w:gutter="0"/>
          <w:pgNumType w:fmt="numberInDash" w:start="1"/>
          <w:cols w:space="708"/>
          <w:docGrid w:linePitch="360"/>
        </w:sectPr>
      </w:pPr>
    </w:p>
    <w:p w:rsidR="00D16718" w:rsidRDefault="00AC29AB" w:rsidP="00D16718">
      <w:pPr>
        <w:pStyle w:val="Titre"/>
      </w:pPr>
      <w:r>
        <w:lastRenderedPageBreak/>
        <w:t>HTML</w:t>
      </w:r>
    </w:p>
    <w:p w:rsidR="00B938DC" w:rsidRDefault="009B520F" w:rsidP="002C7D56">
      <w:pPr>
        <w:pStyle w:val="Titre1"/>
      </w:pPr>
      <w:bookmarkStart w:id="1" w:name="_Toc23918613"/>
      <w:r>
        <w:t>Les éléments de bases de la page</w:t>
      </w:r>
      <w:bookmarkEnd w:id="1"/>
    </w:p>
    <w:p w:rsidR="002C7D56" w:rsidRPr="002C7D56" w:rsidRDefault="002C7D56" w:rsidP="002C7D56">
      <w:pPr>
        <w:pStyle w:val="Codehtml"/>
      </w:pPr>
      <w:proofErr w:type="gramStart"/>
      <w:r w:rsidRPr="002C7D56">
        <w:t>&lt;!DOCTYPE</w:t>
      </w:r>
      <w:proofErr w:type="gramEnd"/>
      <w:r w:rsidRPr="002C7D56">
        <w:t xml:space="preserve"> html&gt;</w:t>
      </w:r>
      <w:r w:rsidRPr="002C7D56">
        <w:tab/>
      </w:r>
      <w:r w:rsidRPr="002C7D56">
        <w:tab/>
        <w:t>Je suis du html!</w:t>
      </w:r>
    </w:p>
    <w:p w:rsidR="002C7D56" w:rsidRPr="002C7D56" w:rsidRDefault="002C7D56" w:rsidP="002C7D56">
      <w:pPr>
        <w:pStyle w:val="Codehtml"/>
      </w:pPr>
      <w:r w:rsidRPr="002C7D56">
        <w:t>&lt;</w:t>
      </w:r>
      <w:proofErr w:type="gramStart"/>
      <w:r w:rsidRPr="002C7D56">
        <w:t>html</w:t>
      </w:r>
      <w:proofErr w:type="gramEnd"/>
      <w:r w:rsidRPr="002C7D56">
        <w:t>&gt;</w:t>
      </w:r>
      <w:r w:rsidRPr="002C7D56">
        <w:tab/>
      </w:r>
      <w:r w:rsidRPr="002C7D56">
        <w:tab/>
      </w:r>
      <w:r w:rsidRPr="002C7D56">
        <w:tab/>
      </w:r>
      <w:r w:rsidRPr="002C7D56">
        <w:tab/>
        <w:t>Le code qui suit est du html</w:t>
      </w:r>
    </w:p>
    <w:p w:rsidR="002C7D56" w:rsidRPr="00D4223D" w:rsidRDefault="002C7D56" w:rsidP="002C7D56">
      <w:pPr>
        <w:pStyle w:val="Codehtml"/>
      </w:pPr>
      <w:r w:rsidRPr="00D4223D">
        <w:t>&lt;</w:t>
      </w:r>
      <w:proofErr w:type="spellStart"/>
      <w:proofErr w:type="gramStart"/>
      <w:r w:rsidRPr="00D4223D">
        <w:t>head</w:t>
      </w:r>
      <w:proofErr w:type="spellEnd"/>
      <w:proofErr w:type="gramEnd"/>
      <w:r w:rsidRPr="00D4223D">
        <w:t>&gt;</w:t>
      </w:r>
      <w:r w:rsidR="009C7E9F" w:rsidRPr="00D4223D">
        <w:tab/>
      </w:r>
      <w:r w:rsidR="009C7E9F" w:rsidRPr="00D4223D">
        <w:tab/>
      </w:r>
      <w:r w:rsidR="009C7E9F" w:rsidRPr="00D4223D">
        <w:tab/>
      </w:r>
      <w:r w:rsidR="009C7E9F" w:rsidRPr="00D4223D">
        <w:tab/>
        <w:t>Entête</w:t>
      </w:r>
    </w:p>
    <w:p w:rsidR="002C7D56" w:rsidRDefault="002C7D56" w:rsidP="003712E8">
      <w:pPr>
        <w:pStyle w:val="Codehtml"/>
        <w:ind w:firstLine="282"/>
      </w:pPr>
      <w:r w:rsidRPr="002C7D56">
        <w:t>&lt;</w:t>
      </w:r>
      <w:proofErr w:type="spellStart"/>
      <w:proofErr w:type="gramStart"/>
      <w:r w:rsidRPr="002C7D56">
        <w:t>title</w:t>
      </w:r>
      <w:proofErr w:type="spellEnd"/>
      <w:proofErr w:type="gramEnd"/>
      <w:r w:rsidRPr="002C7D56">
        <w:t>&gt;&lt;/</w:t>
      </w:r>
      <w:proofErr w:type="spellStart"/>
      <w:r w:rsidRPr="002C7D56">
        <w:t>title</w:t>
      </w:r>
      <w:proofErr w:type="spellEnd"/>
      <w:r w:rsidRPr="002C7D56">
        <w:t>&gt;</w:t>
      </w:r>
      <w:r w:rsidRPr="002C7D56">
        <w:tab/>
      </w:r>
      <w:r w:rsidRPr="002C7D56">
        <w:tab/>
        <w:t>Le titre de la page web</w:t>
      </w:r>
    </w:p>
    <w:p w:rsidR="003712E8" w:rsidRPr="002C7D56" w:rsidRDefault="003712E8" w:rsidP="00752C01">
      <w:pPr>
        <w:pStyle w:val="Codehtml"/>
        <w:ind w:firstLine="282"/>
      </w:pPr>
      <w:r w:rsidRPr="003712E8">
        <w:t>&lt;</w:t>
      </w:r>
      <w:proofErr w:type="spellStart"/>
      <w:proofErr w:type="gramStart"/>
      <w:r w:rsidRPr="003712E8">
        <w:t>meta</w:t>
      </w:r>
      <w:proofErr w:type="spellEnd"/>
      <w:proofErr w:type="gramEnd"/>
      <w:r w:rsidRPr="003712E8">
        <w:t xml:space="preserve"> </w:t>
      </w:r>
      <w:proofErr w:type="spellStart"/>
      <w:r w:rsidRPr="003712E8">
        <w:t>charset</w:t>
      </w:r>
      <w:proofErr w:type="spellEnd"/>
      <w:r w:rsidRPr="003712E8">
        <w:t>="utf-8"/&gt;</w:t>
      </w:r>
      <w:r w:rsidR="00C01574">
        <w:tab/>
        <w:t>Le type de cara</w:t>
      </w:r>
      <w:r w:rsidR="00083D00">
        <w:t>c</w:t>
      </w:r>
      <w:r w:rsidR="00C01574">
        <w:t>tère</w:t>
      </w:r>
    </w:p>
    <w:p w:rsidR="00752C01" w:rsidRDefault="002C7D56" w:rsidP="002C7D56">
      <w:pPr>
        <w:pStyle w:val="Codehtml"/>
      </w:pPr>
      <w:r>
        <w:t>&lt;/</w:t>
      </w:r>
      <w:proofErr w:type="spellStart"/>
      <w:r>
        <w:t>head</w:t>
      </w:r>
      <w:proofErr w:type="spellEnd"/>
      <w:r>
        <w:t>&gt;</w:t>
      </w:r>
    </w:p>
    <w:p w:rsidR="002C7D56" w:rsidRDefault="002C7D56" w:rsidP="002C7D56">
      <w:pPr>
        <w:pStyle w:val="Codehtml"/>
      </w:pPr>
      <w:r>
        <w:t>&lt;</w:t>
      </w:r>
      <w:proofErr w:type="gramStart"/>
      <w:r>
        <w:t>body</w:t>
      </w:r>
      <w:proofErr w:type="gramEnd"/>
      <w:r>
        <w:t>&gt;</w:t>
      </w:r>
      <w:r w:rsidR="005E54AB">
        <w:tab/>
      </w:r>
      <w:r w:rsidR="005E54AB">
        <w:tab/>
      </w:r>
      <w:r w:rsidR="005E54AB">
        <w:tab/>
      </w:r>
      <w:r w:rsidR="005E54AB">
        <w:tab/>
        <w:t>Le corp</w:t>
      </w:r>
      <w:r w:rsidR="00083D00">
        <w:t>s</w:t>
      </w:r>
      <w:r w:rsidR="005E54AB">
        <w:t xml:space="preserve"> de la page web</w:t>
      </w:r>
    </w:p>
    <w:p w:rsidR="002C7D56" w:rsidRDefault="002C7D56" w:rsidP="002C7D56">
      <w:pPr>
        <w:pStyle w:val="Codehtml"/>
      </w:pPr>
    </w:p>
    <w:p w:rsidR="002C7D56" w:rsidRDefault="002C7D56" w:rsidP="002C7D56">
      <w:pPr>
        <w:pStyle w:val="Codehtml"/>
      </w:pPr>
      <w:r>
        <w:t>&lt;/body&gt;</w:t>
      </w:r>
      <w:r w:rsidR="005E54AB">
        <w:tab/>
      </w:r>
      <w:r w:rsidR="005E54AB">
        <w:tab/>
      </w:r>
      <w:r w:rsidR="005E54AB">
        <w:tab/>
      </w:r>
      <w:r w:rsidR="005E54AB">
        <w:tab/>
        <w:t>fin du corps</w:t>
      </w:r>
    </w:p>
    <w:p w:rsidR="002C7D56" w:rsidRDefault="002C7D56" w:rsidP="002C7D56">
      <w:pPr>
        <w:pStyle w:val="Codehtml"/>
      </w:pPr>
      <w:r>
        <w:t>&lt;/html&gt;</w:t>
      </w:r>
      <w:r w:rsidR="005E54AB">
        <w:tab/>
      </w:r>
      <w:r w:rsidR="005E54AB">
        <w:tab/>
      </w:r>
      <w:r w:rsidR="005E54AB">
        <w:tab/>
      </w:r>
      <w:r w:rsidR="005E54AB">
        <w:tab/>
        <w:t>fin de la page</w:t>
      </w:r>
    </w:p>
    <w:p w:rsidR="002C7D56" w:rsidRDefault="002C7D56" w:rsidP="002C7D56">
      <w:r>
        <w:t>Voici comment fonctionne le code d’une page web</w:t>
      </w:r>
      <w:r w:rsidR="00D36014">
        <w:t> :</w:t>
      </w:r>
    </w:p>
    <w:p w:rsidR="00D36014" w:rsidRDefault="00D36014" w:rsidP="00B1107E">
      <w:pPr>
        <w:pStyle w:val="Paragraphedeliste"/>
      </w:pPr>
      <w:proofErr w:type="gramStart"/>
      <w:r w:rsidRPr="002C7D56">
        <w:t>&lt;!DOCTYPE</w:t>
      </w:r>
      <w:proofErr w:type="gramEnd"/>
      <w:r w:rsidRPr="002C7D56">
        <w:t xml:space="preserve"> html&gt;</w:t>
      </w:r>
    </w:p>
    <w:p w:rsidR="00B1107E" w:rsidRDefault="009B520F" w:rsidP="00B1107E">
      <w:pPr>
        <w:pStyle w:val="Paragraphedeliste"/>
        <w:numPr>
          <w:ilvl w:val="1"/>
          <w:numId w:val="5"/>
        </w:numPr>
      </w:pPr>
      <w:r>
        <w:t xml:space="preserve">Présente le document comme étant du code html.  </w:t>
      </w:r>
      <w:r w:rsidR="00047DA9">
        <w:t>Ce doit être le premier et unique élément qui se trouve sur la première ligne.</w:t>
      </w:r>
    </w:p>
    <w:p w:rsidR="00047DA9" w:rsidRDefault="00047DA9" w:rsidP="00047DA9">
      <w:pPr>
        <w:pStyle w:val="Paragraphedeliste"/>
      </w:pPr>
      <w:r w:rsidRPr="002C7D56">
        <w:t>&lt;</w:t>
      </w:r>
      <w:proofErr w:type="gramStart"/>
      <w:r w:rsidRPr="002C7D56">
        <w:t>html</w:t>
      </w:r>
      <w:proofErr w:type="gramEnd"/>
      <w:r w:rsidRPr="002C7D56">
        <w:t>&gt;</w:t>
      </w:r>
      <w:r>
        <w:t>&lt;/html&gt;</w:t>
      </w:r>
    </w:p>
    <w:p w:rsidR="00047DA9" w:rsidRDefault="00047DA9" w:rsidP="00047DA9">
      <w:pPr>
        <w:pStyle w:val="Paragraphedeliste"/>
        <w:numPr>
          <w:ilvl w:val="1"/>
          <w:numId w:val="5"/>
        </w:numPr>
      </w:pPr>
      <w:r>
        <w:t>Balise qui délimite le code html de la page</w:t>
      </w:r>
    </w:p>
    <w:p w:rsidR="00964ADA" w:rsidRDefault="00964ADA" w:rsidP="00964ADA">
      <w:pPr>
        <w:pStyle w:val="Paragraphedeliste"/>
      </w:pPr>
      <w:r w:rsidRPr="00D4223D">
        <w:t>&lt;</w:t>
      </w:r>
      <w:proofErr w:type="spellStart"/>
      <w:proofErr w:type="gramStart"/>
      <w:r w:rsidRPr="00D4223D">
        <w:t>head</w:t>
      </w:r>
      <w:proofErr w:type="spellEnd"/>
      <w:proofErr w:type="gramEnd"/>
      <w:r w:rsidRPr="00D4223D">
        <w:t>&gt;</w:t>
      </w:r>
      <w:r>
        <w:t>&lt;/</w:t>
      </w:r>
      <w:proofErr w:type="spellStart"/>
      <w:r>
        <w:t>head</w:t>
      </w:r>
      <w:proofErr w:type="spellEnd"/>
      <w:r>
        <w:t>&gt;</w:t>
      </w:r>
    </w:p>
    <w:p w:rsidR="00964ADA" w:rsidRDefault="00964ADA" w:rsidP="00964ADA">
      <w:pPr>
        <w:pStyle w:val="Paragraphedeliste"/>
        <w:numPr>
          <w:ilvl w:val="1"/>
          <w:numId w:val="5"/>
        </w:numPr>
      </w:pPr>
      <w:r>
        <w:t xml:space="preserve">Contient les éléments relatifs à la page web comme </w:t>
      </w:r>
      <w:proofErr w:type="spellStart"/>
      <w:r>
        <w:t>title</w:t>
      </w:r>
      <w:proofErr w:type="spellEnd"/>
    </w:p>
    <w:p w:rsidR="00964ADA" w:rsidRDefault="00964ADA" w:rsidP="00964ADA">
      <w:pPr>
        <w:pStyle w:val="Paragraphedeliste"/>
        <w:numPr>
          <w:ilvl w:val="1"/>
          <w:numId w:val="5"/>
        </w:numPr>
      </w:pPr>
      <w:r>
        <w:t xml:space="preserve">Le lien vers la feuille </w:t>
      </w:r>
      <w:proofErr w:type="spellStart"/>
      <w:r>
        <w:t>css</w:t>
      </w:r>
      <w:proofErr w:type="spellEnd"/>
    </w:p>
    <w:p w:rsidR="00964ADA" w:rsidRDefault="005F0A6C" w:rsidP="00964ADA">
      <w:pPr>
        <w:pStyle w:val="Paragraphedeliste"/>
        <w:numPr>
          <w:ilvl w:val="1"/>
          <w:numId w:val="5"/>
        </w:numPr>
      </w:pPr>
      <w:r>
        <w:t xml:space="preserve">Le lien vers le code </w:t>
      </w:r>
      <w:proofErr w:type="spellStart"/>
      <w:r>
        <w:t>javascript</w:t>
      </w:r>
      <w:proofErr w:type="spellEnd"/>
    </w:p>
    <w:p w:rsidR="00964ADA" w:rsidRDefault="00964ADA" w:rsidP="009A5FEF">
      <w:pPr>
        <w:pStyle w:val="Paragraphedeliste"/>
      </w:pPr>
      <w:r w:rsidRPr="002C7D56">
        <w:t>&lt;</w:t>
      </w:r>
      <w:proofErr w:type="spellStart"/>
      <w:proofErr w:type="gramStart"/>
      <w:r w:rsidRPr="002C7D56">
        <w:t>title</w:t>
      </w:r>
      <w:proofErr w:type="spellEnd"/>
      <w:proofErr w:type="gramEnd"/>
      <w:r w:rsidRPr="002C7D56">
        <w:t>&gt;&lt;/</w:t>
      </w:r>
      <w:proofErr w:type="spellStart"/>
      <w:r w:rsidRPr="002C7D56">
        <w:t>title</w:t>
      </w:r>
      <w:proofErr w:type="spellEnd"/>
      <w:r w:rsidRPr="002C7D56">
        <w:t>&gt;</w:t>
      </w:r>
    </w:p>
    <w:p w:rsidR="00964ADA" w:rsidRDefault="00964ADA" w:rsidP="009A5FEF">
      <w:pPr>
        <w:pStyle w:val="Paragraphedeliste"/>
        <w:numPr>
          <w:ilvl w:val="1"/>
          <w:numId w:val="5"/>
        </w:numPr>
      </w:pPr>
      <w:r>
        <w:t>Change le titre de la page web (le nom de l’onglet)</w:t>
      </w:r>
    </w:p>
    <w:p w:rsidR="009A5FEF" w:rsidRPr="009A5FEF" w:rsidRDefault="009A5FEF" w:rsidP="009A5FEF">
      <w:pPr>
        <w:pStyle w:val="Paragraphedeliste"/>
        <w:rPr>
          <w:rStyle w:val="acemeta"/>
          <w:rFonts w:ascii="Courier New" w:hAnsi="Courier New"/>
          <w:sz w:val="20"/>
          <w:szCs w:val="20"/>
        </w:rPr>
      </w:pPr>
      <w:r>
        <w:rPr>
          <w:rStyle w:val="acemeta"/>
        </w:rPr>
        <w:t>&lt;</w:t>
      </w:r>
      <w:proofErr w:type="spellStart"/>
      <w:proofErr w:type="gramStart"/>
      <w:r>
        <w:rPr>
          <w:rStyle w:val="acemeta"/>
        </w:rPr>
        <w:t>meta</w:t>
      </w:r>
      <w:proofErr w:type="spellEnd"/>
      <w:proofErr w:type="gramEnd"/>
      <w:r>
        <w:rPr>
          <w:rStyle w:val="acetext"/>
        </w:rPr>
        <w:t xml:space="preserve"> </w:t>
      </w:r>
      <w:proofErr w:type="spellStart"/>
      <w:r>
        <w:rPr>
          <w:rStyle w:val="aceentity"/>
        </w:rPr>
        <w:t>charset</w:t>
      </w:r>
      <w:proofErr w:type="spellEnd"/>
      <w:r>
        <w:rPr>
          <w:rStyle w:val="acekeyword"/>
        </w:rPr>
        <w:t>=</w:t>
      </w:r>
      <w:r>
        <w:rPr>
          <w:rStyle w:val="acestring"/>
        </w:rPr>
        <w:t>"utf-8"</w:t>
      </w:r>
      <w:r>
        <w:rPr>
          <w:rStyle w:val="acetext"/>
        </w:rPr>
        <w:t xml:space="preserve"> </w:t>
      </w:r>
      <w:r>
        <w:rPr>
          <w:rStyle w:val="acemeta"/>
        </w:rPr>
        <w:t>/&gt;</w:t>
      </w:r>
    </w:p>
    <w:p w:rsidR="009A5FEF" w:rsidRPr="009A5FEF" w:rsidRDefault="009A5FEF" w:rsidP="009A5FEF">
      <w:pPr>
        <w:pStyle w:val="Paragraphedeliste"/>
        <w:numPr>
          <w:ilvl w:val="1"/>
          <w:numId w:val="5"/>
        </w:numPr>
        <w:rPr>
          <w:rFonts w:ascii="Courier New" w:hAnsi="Courier New"/>
          <w:sz w:val="20"/>
          <w:szCs w:val="20"/>
        </w:rPr>
      </w:pPr>
      <w:r>
        <w:rPr>
          <w:rStyle w:val="acemeta"/>
        </w:rPr>
        <w:t>Balise qui spécifie le type de caractère de la page web.  Ici utf-8 prend en compte les accen</w:t>
      </w:r>
      <w:r w:rsidR="00083D00">
        <w:rPr>
          <w:rStyle w:val="acemeta"/>
        </w:rPr>
        <w:t>t</w:t>
      </w:r>
      <w:r>
        <w:rPr>
          <w:rStyle w:val="acemeta"/>
        </w:rPr>
        <w:t>s</w:t>
      </w:r>
    </w:p>
    <w:p w:rsidR="00964ADA" w:rsidRDefault="00725E80" w:rsidP="00964ADA">
      <w:pPr>
        <w:pStyle w:val="Paragraphedeliste"/>
      </w:pPr>
      <w:r>
        <w:t>&lt;</w:t>
      </w:r>
      <w:proofErr w:type="gramStart"/>
      <w:r>
        <w:t>body</w:t>
      </w:r>
      <w:proofErr w:type="gramEnd"/>
      <w:r>
        <w:t>&gt;&lt;/body&gt;</w:t>
      </w:r>
    </w:p>
    <w:p w:rsidR="00725E80" w:rsidRDefault="00725E80" w:rsidP="00725E80">
      <w:pPr>
        <w:pStyle w:val="Paragraphedeliste"/>
        <w:numPr>
          <w:ilvl w:val="1"/>
          <w:numId w:val="5"/>
        </w:numPr>
      </w:pPr>
      <w:r>
        <w:t>Contient le code html qui sera visible à l’utilisateur, c’est là qu’on met le contenu de notre page web</w:t>
      </w:r>
    </w:p>
    <w:p w:rsidR="009D6BD0" w:rsidRDefault="009D6BD0" w:rsidP="00725E80">
      <w:r>
        <w:t>Toutes les pages web contiennent ces éléments.</w:t>
      </w:r>
    </w:p>
    <w:p w:rsidR="008554F9" w:rsidRDefault="008554F9" w:rsidP="005061D2">
      <w:r>
        <w:t>Note :</w:t>
      </w:r>
    </w:p>
    <w:p w:rsidR="008554F9" w:rsidRDefault="008554F9" w:rsidP="005061D2">
      <w:r>
        <w:t>L’extension de votre fichier doit être .html, si ce n’est pas le cas, votre fichier ne sera pas considéré comme une page web.</w:t>
      </w:r>
    </w:p>
    <w:p w:rsidR="005061D2" w:rsidRDefault="005061D2" w:rsidP="005061D2">
      <w:r>
        <w:br w:type="page"/>
      </w:r>
    </w:p>
    <w:p w:rsidR="00DA228F" w:rsidRDefault="00DA228F" w:rsidP="00DA228F">
      <w:pPr>
        <w:pStyle w:val="Titre1"/>
      </w:pPr>
      <w:bookmarkStart w:id="2" w:name="_Toc23918614"/>
      <w:r>
        <w:lastRenderedPageBreak/>
        <w:t>Les balises</w:t>
      </w:r>
      <w:bookmarkEnd w:id="2"/>
    </w:p>
    <w:p w:rsidR="001D6E58" w:rsidRDefault="00DA228F" w:rsidP="00DA228F">
      <w:r>
        <w:t xml:space="preserve">Le nom des balises est </w:t>
      </w:r>
      <w:r w:rsidR="002C0ABB">
        <w:t xml:space="preserve">contenu </w:t>
      </w:r>
      <w:r>
        <w:t>entre</w:t>
      </w:r>
      <w:r w:rsidR="002C0ABB">
        <w:t xml:space="preserve"> </w:t>
      </w:r>
      <w:r w:rsidR="002C0ABB" w:rsidRPr="004C2072">
        <w:rPr>
          <w:b/>
        </w:rPr>
        <w:t>&lt; et &gt;</w:t>
      </w:r>
      <w:r w:rsidR="002C0ABB">
        <w:t xml:space="preserve"> quand elle est </w:t>
      </w:r>
      <w:r w:rsidR="000E7A15">
        <w:t>ouvrante</w:t>
      </w:r>
      <w:r w:rsidR="002C0ABB">
        <w:t xml:space="preserve"> et </w:t>
      </w:r>
      <w:proofErr w:type="gramStart"/>
      <w:r w:rsidR="002C0ABB">
        <w:t xml:space="preserve">entre  </w:t>
      </w:r>
      <w:r w:rsidR="002C0ABB" w:rsidRPr="004C2072">
        <w:rPr>
          <w:b/>
        </w:rPr>
        <w:t>&lt;</w:t>
      </w:r>
      <w:proofErr w:type="gramEnd"/>
      <w:r w:rsidR="002C0ABB" w:rsidRPr="004C2072">
        <w:rPr>
          <w:b/>
        </w:rPr>
        <w:t>/ et &gt;</w:t>
      </w:r>
      <w:r w:rsidR="002C0ABB">
        <w:t xml:space="preserve"> quand elle est fermante.</w:t>
      </w:r>
    </w:p>
    <w:p w:rsidR="001D6E58" w:rsidRDefault="001D6E58" w:rsidP="00DA228F">
      <w:r>
        <w:t xml:space="preserve">Exemple : </w:t>
      </w:r>
      <w:r w:rsidR="00C36873">
        <w:t>&lt;h2&gt;Titre deux</w:t>
      </w:r>
      <w:r w:rsidR="00BB7751" w:rsidRPr="00BB7751">
        <w:t>&lt;/h2&gt;</w:t>
      </w:r>
    </w:p>
    <w:p w:rsidR="00A82F60" w:rsidRDefault="002C0ABB" w:rsidP="00DA228F">
      <w:r>
        <w:t>C’est comme la majuscule et le point pour html.</w:t>
      </w:r>
      <w:r w:rsidR="00675919">
        <w:t xml:space="preserve">  Il est possible que la page web fonctionne même si vous ne fermez pas votre balise mais vous aurez des problèmes de style </w:t>
      </w:r>
      <w:proofErr w:type="spellStart"/>
      <w:r w:rsidR="00675919">
        <w:t>css</w:t>
      </w:r>
      <w:proofErr w:type="spellEnd"/>
      <w:r w:rsidR="00675919">
        <w:t>.</w:t>
      </w:r>
    </w:p>
    <w:p w:rsidR="00A82F60" w:rsidRDefault="00FF1D12" w:rsidP="00A82F60">
      <w:pPr>
        <w:pStyle w:val="Titre2"/>
      </w:pPr>
      <w:bookmarkStart w:id="3" w:name="_Toc23918615"/>
      <w:r>
        <w:t>Les différents types de balises</w:t>
      </w:r>
      <w:bookmarkEnd w:id="3"/>
    </w:p>
    <w:p w:rsidR="000D2AF0" w:rsidRDefault="00EC7A85" w:rsidP="00AA5E7A">
      <w:pPr>
        <w:pStyle w:val="Paragraphedeliste"/>
        <w:numPr>
          <w:ilvl w:val="0"/>
          <w:numId w:val="7"/>
        </w:numPr>
      </w:pPr>
      <w:r w:rsidRPr="008B19F4">
        <w:rPr>
          <w:rStyle w:val="Emphaseintense"/>
        </w:rPr>
        <w:t>Les balis</w:t>
      </w:r>
      <w:r w:rsidR="00A82F60" w:rsidRPr="008B19F4">
        <w:rPr>
          <w:rStyle w:val="Emphaseintense"/>
        </w:rPr>
        <w:t>es titres</w:t>
      </w:r>
      <w:r w:rsidR="00A82F60">
        <w:t xml:space="preserve"> (h1 h2 h3 h4 h5) servent à présenter les éléments important</w:t>
      </w:r>
      <w:r w:rsidR="00083D00">
        <w:t>s</w:t>
      </w:r>
      <w:r w:rsidR="00A82F60">
        <w:t xml:space="preserve"> d’une page web.  C’est un peu comme les titre</w:t>
      </w:r>
      <w:r w:rsidR="00C41193">
        <w:t>s</w:t>
      </w:r>
      <w:r w:rsidR="00BD75B1">
        <w:t xml:space="preserve"> de votre travail W</w:t>
      </w:r>
      <w:r w:rsidR="00A82F60">
        <w:t>ord.</w:t>
      </w:r>
    </w:p>
    <w:p w:rsidR="00AA5E7A" w:rsidRDefault="00366BC3" w:rsidP="00AA5E7A">
      <w:pPr>
        <w:pStyle w:val="Paragraphedeliste"/>
        <w:numPr>
          <w:ilvl w:val="0"/>
          <w:numId w:val="7"/>
        </w:numPr>
      </w:pPr>
      <w:r w:rsidRPr="008B19F4">
        <w:rPr>
          <w:rStyle w:val="Emphaseintense"/>
        </w:rPr>
        <w:t xml:space="preserve">Les balises </w:t>
      </w:r>
      <w:r w:rsidR="002E6F52" w:rsidRPr="008B19F4">
        <w:rPr>
          <w:rStyle w:val="Emphaseintense"/>
        </w:rPr>
        <w:t>de paragraphe</w:t>
      </w:r>
      <w:r w:rsidR="00DA46E6">
        <w:t xml:space="preserve"> (p) servent à écrire du texte.</w:t>
      </w:r>
    </w:p>
    <w:p w:rsidR="005B12F1" w:rsidRDefault="00377F54" w:rsidP="005B12F1">
      <w:pPr>
        <w:pStyle w:val="Paragraphedeliste"/>
        <w:numPr>
          <w:ilvl w:val="0"/>
          <w:numId w:val="7"/>
        </w:numPr>
      </w:pPr>
      <w:r w:rsidRPr="008B19F4">
        <w:rPr>
          <w:rStyle w:val="Emphaseintense"/>
        </w:rPr>
        <w:t>Les balises de liens</w:t>
      </w:r>
      <w:r>
        <w:t xml:space="preserve"> (a) servent à référencer un lien hypertexte.  Celles</w:t>
      </w:r>
      <w:r w:rsidR="00F73CAB">
        <w:t xml:space="preserve">-ci s’utilisent avec </w:t>
      </w:r>
      <w:proofErr w:type="spellStart"/>
      <w:r w:rsidR="00F73CAB">
        <w:t>href</w:t>
      </w:r>
      <w:proofErr w:type="spellEnd"/>
      <w:r w:rsidR="005156A3">
        <w:t>=’’le lien‘’.</w:t>
      </w:r>
      <w:r w:rsidR="00520DE2">
        <w:t xml:space="preserve">  Elles sont utiles pour référer à une autre page de votre travail.</w:t>
      </w:r>
    </w:p>
    <w:p w:rsidR="00050FEE" w:rsidRDefault="005B12F1" w:rsidP="00050FEE">
      <w:pPr>
        <w:pStyle w:val="Paragraphedeliste"/>
        <w:numPr>
          <w:ilvl w:val="0"/>
          <w:numId w:val="7"/>
        </w:numPr>
      </w:pPr>
      <w:r w:rsidRPr="008B19F4">
        <w:rPr>
          <w:rStyle w:val="Emphaseintense"/>
        </w:rPr>
        <w:t>Les balises d’image</w:t>
      </w:r>
      <w:r>
        <w:t xml:space="preserve"> (</w:t>
      </w:r>
      <w:proofErr w:type="spellStart"/>
      <w:r>
        <w:t>img</w:t>
      </w:r>
      <w:proofErr w:type="spellEnd"/>
      <w:r>
        <w:t>) servent à insérer des images dans votre site web.</w:t>
      </w:r>
      <w:r w:rsidR="00050FEE">
        <w:t xml:space="preserve">  Il est possible d’y mettre deux types d’images </w:t>
      </w:r>
      <w:r w:rsidR="00933E45">
        <w:t>après</w:t>
      </w:r>
      <w:r w:rsidR="00050FEE">
        <w:t xml:space="preserve"> </w:t>
      </w:r>
      <w:proofErr w:type="spellStart"/>
      <w:r w:rsidR="00050FEE">
        <w:t>src</w:t>
      </w:r>
      <w:proofErr w:type="spellEnd"/>
      <w:r w:rsidR="00050FEE">
        <w:t>=’’ ‘’</w:t>
      </w:r>
    </w:p>
    <w:p w:rsidR="00050FEE" w:rsidRDefault="00050FEE" w:rsidP="00050FEE">
      <w:pPr>
        <w:pStyle w:val="Paragraphedeliste"/>
        <w:numPr>
          <w:ilvl w:val="1"/>
          <w:numId w:val="7"/>
        </w:numPr>
      </w:pPr>
      <w:r>
        <w:t>Des images qui proviennent d’</w:t>
      </w:r>
      <w:r w:rsidR="00FD7133">
        <w:t>internet</w:t>
      </w:r>
    </w:p>
    <w:p w:rsidR="00FD7133" w:rsidRDefault="00FD7133" w:rsidP="00050FEE">
      <w:pPr>
        <w:pStyle w:val="Paragraphedeliste"/>
        <w:numPr>
          <w:ilvl w:val="1"/>
          <w:numId w:val="7"/>
        </w:numPr>
      </w:pPr>
      <w:r>
        <w:t xml:space="preserve">Des images qui sont le dossier image </w:t>
      </w:r>
    </w:p>
    <w:p w:rsidR="00FD7133" w:rsidRDefault="00FD7133" w:rsidP="00FD7133">
      <w:pPr>
        <w:pStyle w:val="Paragraphedeliste"/>
        <w:numPr>
          <w:ilvl w:val="2"/>
          <w:numId w:val="7"/>
        </w:numPr>
      </w:pPr>
      <w:proofErr w:type="spellStart"/>
      <w:r>
        <w:t>Scr</w:t>
      </w:r>
      <w:proofErr w:type="spellEnd"/>
      <w:r>
        <w:t xml:space="preserve"> =’’image/monImage.jpg’’</w:t>
      </w:r>
    </w:p>
    <w:p w:rsidR="00654A0D" w:rsidRDefault="00441F21" w:rsidP="00654A0D">
      <w:pPr>
        <w:pStyle w:val="Paragraphedeliste"/>
        <w:numPr>
          <w:ilvl w:val="0"/>
          <w:numId w:val="7"/>
        </w:numPr>
      </w:pPr>
      <w:r w:rsidRPr="008B19F4">
        <w:rPr>
          <w:rStyle w:val="Emphaseintense"/>
        </w:rPr>
        <w:t>Les listes</w:t>
      </w:r>
      <w:r>
        <w:t xml:space="preserve"> (</w:t>
      </w:r>
      <w:proofErr w:type="spellStart"/>
      <w:r>
        <w:t>ul</w:t>
      </w:r>
      <w:proofErr w:type="spellEnd"/>
      <w:r>
        <w:t xml:space="preserve"> ou </w:t>
      </w:r>
      <w:proofErr w:type="spellStart"/>
      <w:r>
        <w:t>ol</w:t>
      </w:r>
      <w:proofErr w:type="spellEnd"/>
      <w:r>
        <w:t>) viennent sous deux types différents. Chaque</w:t>
      </w:r>
      <w:r w:rsidR="00933E45">
        <w:t xml:space="preserve"> élément doi</w:t>
      </w:r>
      <w:r>
        <w:t xml:space="preserve">t </w:t>
      </w:r>
      <w:r w:rsidR="00933E45">
        <w:t>être entouré de</w:t>
      </w:r>
      <w:r w:rsidR="0090516D">
        <w:t xml:space="preserve"> balises li.</w:t>
      </w:r>
    </w:p>
    <w:p w:rsidR="00441F21" w:rsidRDefault="00441F21" w:rsidP="00441F21">
      <w:pPr>
        <w:pStyle w:val="Paragraphedeliste"/>
        <w:numPr>
          <w:ilvl w:val="1"/>
          <w:numId w:val="7"/>
        </w:numPr>
      </w:pPr>
      <w:r>
        <w:t>Ul, listes à puces</w:t>
      </w:r>
    </w:p>
    <w:p w:rsidR="00441F21" w:rsidRDefault="00441F21" w:rsidP="00441F21">
      <w:pPr>
        <w:pStyle w:val="Paragraphedeliste"/>
        <w:numPr>
          <w:ilvl w:val="1"/>
          <w:numId w:val="7"/>
        </w:numPr>
      </w:pPr>
      <w:proofErr w:type="spellStart"/>
      <w:r>
        <w:t>Ol</w:t>
      </w:r>
      <w:proofErr w:type="spellEnd"/>
      <w:r>
        <w:t xml:space="preserve"> listes à numéros</w:t>
      </w:r>
    </w:p>
    <w:p w:rsidR="00242EB7" w:rsidRDefault="00242EB7" w:rsidP="00242EB7">
      <w:r>
        <w:t xml:space="preserve">Certaines balises n’ont pas besoin d’éléments ouvrants et fermants.  </w:t>
      </w:r>
    </w:p>
    <w:p w:rsidR="00242EB7" w:rsidRDefault="00242EB7" w:rsidP="00242EB7">
      <w:r>
        <w:t xml:space="preserve">C’est le cas de </w:t>
      </w:r>
      <w:r w:rsidRPr="00242EB7">
        <w:t>&lt;</w:t>
      </w:r>
      <w:proofErr w:type="spellStart"/>
      <w:r w:rsidRPr="00242EB7">
        <w:t>br</w:t>
      </w:r>
      <w:proofErr w:type="spellEnd"/>
      <w:r w:rsidRPr="00242EB7">
        <w:t xml:space="preserve"> /&gt;</w:t>
      </w:r>
      <w:r>
        <w:t xml:space="preserve">, qui agit comme un saut de ligne (la touche </w:t>
      </w:r>
      <w:r w:rsidRPr="005B4D66">
        <w:rPr>
          <w:i/>
        </w:rPr>
        <w:t>enter</w:t>
      </w:r>
      <w:r>
        <w:t>)</w:t>
      </w:r>
    </w:p>
    <w:p w:rsidR="00AF6B64" w:rsidRDefault="00AF6B64" w:rsidP="00242EB7">
      <w:r>
        <w:t xml:space="preserve">Indenter votre code vous aidera grandement à </w:t>
      </w:r>
      <w:r w:rsidR="00E95C97">
        <w:t>clarifier votre travail et vous y retrouver plus facilement.</w:t>
      </w:r>
    </w:p>
    <w:p w:rsidR="00974FEB" w:rsidRDefault="00974FEB">
      <w:pPr>
        <w:spacing w:after="160" w:line="259" w:lineRule="auto"/>
        <w:jc w:val="left"/>
      </w:pPr>
      <w:r>
        <w:br w:type="page"/>
      </w:r>
    </w:p>
    <w:p w:rsidR="00974FEB" w:rsidRPr="00154ED3" w:rsidRDefault="00974FEB" w:rsidP="00974FEB">
      <w:pPr>
        <w:pStyle w:val="Titre"/>
      </w:pPr>
      <w:r w:rsidRPr="00154ED3">
        <w:lastRenderedPageBreak/>
        <w:t>CSS</w:t>
      </w:r>
    </w:p>
    <w:p w:rsidR="0028118D" w:rsidRPr="00275E54" w:rsidRDefault="0028118D" w:rsidP="00974FEB">
      <w:r w:rsidRPr="00275E54">
        <w:t xml:space="preserve">Afin de faire fonctionner votre </w:t>
      </w:r>
      <w:r w:rsidR="005022A4" w:rsidRPr="00275E54">
        <w:t xml:space="preserve">feuille de style, vous devez lier celle-ci à l’intérieur de la balise </w:t>
      </w:r>
      <w:proofErr w:type="spellStart"/>
      <w:r w:rsidR="005022A4" w:rsidRPr="00275E54">
        <w:t>head</w:t>
      </w:r>
      <w:proofErr w:type="spellEnd"/>
      <w:r w:rsidR="005022A4" w:rsidRPr="00275E54">
        <w:t xml:space="preserve"> en écrivant la ligne suivante.</w:t>
      </w:r>
    </w:p>
    <w:p w:rsidR="00974FEB" w:rsidRDefault="0028118D" w:rsidP="00974FEB">
      <w:pPr>
        <w:rPr>
          <w:lang w:val="en-CA"/>
        </w:rPr>
      </w:pPr>
      <w:r w:rsidRPr="0028118D">
        <w:rPr>
          <w:lang w:val="en-CA"/>
        </w:rPr>
        <w:t xml:space="preserve">&lt;link </w:t>
      </w:r>
      <w:proofErr w:type="spellStart"/>
      <w:r w:rsidRPr="0028118D">
        <w:rPr>
          <w:lang w:val="en-CA"/>
        </w:rPr>
        <w:t>href</w:t>
      </w:r>
      <w:proofErr w:type="spellEnd"/>
      <w:r w:rsidRPr="0028118D">
        <w:rPr>
          <w:lang w:val="en-CA"/>
        </w:rPr>
        <w:t>="</w:t>
      </w:r>
      <w:proofErr w:type="spellStart"/>
      <w:r w:rsidRPr="0028118D">
        <w:rPr>
          <w:lang w:val="en-CA"/>
        </w:rPr>
        <w:t>css</w:t>
      </w:r>
      <w:proofErr w:type="spellEnd"/>
      <w:r w:rsidRPr="0028118D">
        <w:rPr>
          <w:lang w:val="en-CA"/>
        </w:rPr>
        <w:t xml:space="preserve">/global.css" </w:t>
      </w:r>
      <w:proofErr w:type="spellStart"/>
      <w:r w:rsidRPr="0028118D">
        <w:rPr>
          <w:lang w:val="en-CA"/>
        </w:rPr>
        <w:t>rel</w:t>
      </w:r>
      <w:proofErr w:type="spellEnd"/>
      <w:r w:rsidRPr="0028118D">
        <w:rPr>
          <w:lang w:val="en-CA"/>
        </w:rPr>
        <w:t>="stylesheet" /&gt;</w:t>
      </w:r>
    </w:p>
    <w:p w:rsidR="00C864DB" w:rsidRDefault="00C864DB" w:rsidP="00974FEB">
      <w:r w:rsidRPr="00C864DB">
        <w:t>Le nom de la feuille se nomme global.css et se trouve d</w:t>
      </w:r>
      <w:r>
        <w:t xml:space="preserve">ans le fichier </w:t>
      </w:r>
      <w:proofErr w:type="spellStart"/>
      <w:r>
        <w:t>css</w:t>
      </w:r>
      <w:proofErr w:type="spellEnd"/>
      <w:r>
        <w:t>.</w:t>
      </w:r>
    </w:p>
    <w:p w:rsidR="00C939CE" w:rsidRPr="00430984" w:rsidRDefault="00C939CE" w:rsidP="00C939CE">
      <w:pPr>
        <w:pStyle w:val="Codehtml"/>
        <w:rPr>
          <w:lang w:val="en-CA"/>
        </w:rPr>
      </w:pPr>
      <w:proofErr w:type="gramStart"/>
      <w:r w:rsidRPr="00430984">
        <w:rPr>
          <w:lang w:val="en-CA"/>
        </w:rPr>
        <w:t>&lt;!DOCTYPE</w:t>
      </w:r>
      <w:proofErr w:type="gramEnd"/>
      <w:r w:rsidRPr="00430984">
        <w:rPr>
          <w:lang w:val="en-CA"/>
        </w:rPr>
        <w:t xml:space="preserve"> html&gt;</w:t>
      </w:r>
      <w:r w:rsidRPr="00430984">
        <w:rPr>
          <w:lang w:val="en-CA"/>
        </w:rPr>
        <w:tab/>
      </w:r>
      <w:r w:rsidRPr="00430984">
        <w:rPr>
          <w:lang w:val="en-CA"/>
        </w:rPr>
        <w:tab/>
      </w:r>
    </w:p>
    <w:p w:rsidR="00C939CE" w:rsidRPr="00430984" w:rsidRDefault="00C939CE" w:rsidP="00C939CE">
      <w:pPr>
        <w:pStyle w:val="Codehtml"/>
        <w:rPr>
          <w:lang w:val="en-CA"/>
        </w:rPr>
      </w:pPr>
      <w:r w:rsidRPr="00430984">
        <w:rPr>
          <w:lang w:val="en-CA"/>
        </w:rPr>
        <w:t>&lt;html&gt;</w:t>
      </w:r>
      <w:r w:rsidRPr="00430984">
        <w:rPr>
          <w:lang w:val="en-CA"/>
        </w:rPr>
        <w:tab/>
      </w:r>
      <w:r w:rsidRPr="00430984">
        <w:rPr>
          <w:lang w:val="en-CA"/>
        </w:rPr>
        <w:tab/>
      </w:r>
      <w:r w:rsidRPr="00430984">
        <w:rPr>
          <w:lang w:val="en-CA"/>
        </w:rPr>
        <w:tab/>
      </w:r>
      <w:r w:rsidRPr="00430984">
        <w:rPr>
          <w:lang w:val="en-CA"/>
        </w:rPr>
        <w:tab/>
      </w:r>
    </w:p>
    <w:p w:rsidR="00C939CE" w:rsidRPr="005B4D66" w:rsidRDefault="00C939CE" w:rsidP="00C939CE">
      <w:pPr>
        <w:pStyle w:val="Codehtml"/>
        <w:rPr>
          <w:lang w:val="en-CA"/>
        </w:rPr>
      </w:pPr>
      <w:r w:rsidRPr="005B4D66">
        <w:rPr>
          <w:lang w:val="en-CA"/>
        </w:rPr>
        <w:t>&lt;head&gt;</w:t>
      </w:r>
      <w:r w:rsidRPr="005B4D66">
        <w:rPr>
          <w:lang w:val="en-CA"/>
        </w:rPr>
        <w:tab/>
      </w:r>
      <w:r w:rsidRPr="005B4D66">
        <w:rPr>
          <w:lang w:val="en-CA"/>
        </w:rPr>
        <w:tab/>
      </w:r>
      <w:r w:rsidRPr="005B4D66">
        <w:rPr>
          <w:lang w:val="en-CA"/>
        </w:rPr>
        <w:tab/>
      </w:r>
      <w:r w:rsidRPr="005B4D66">
        <w:rPr>
          <w:lang w:val="en-CA"/>
        </w:rPr>
        <w:tab/>
      </w:r>
    </w:p>
    <w:p w:rsidR="00C939CE" w:rsidRPr="005B4D66" w:rsidRDefault="00C939CE" w:rsidP="00C939CE">
      <w:pPr>
        <w:pStyle w:val="Codehtml"/>
        <w:ind w:firstLine="282"/>
        <w:rPr>
          <w:lang w:val="en-CA"/>
        </w:rPr>
      </w:pPr>
      <w:r w:rsidRPr="005B4D66">
        <w:rPr>
          <w:lang w:val="en-CA"/>
        </w:rPr>
        <w:t>&lt;title&gt;&lt;/title&gt;</w:t>
      </w:r>
      <w:r w:rsidRPr="005B4D66">
        <w:rPr>
          <w:lang w:val="en-CA"/>
        </w:rPr>
        <w:tab/>
      </w:r>
      <w:r w:rsidRPr="005B4D66">
        <w:rPr>
          <w:lang w:val="en-CA"/>
        </w:rPr>
        <w:tab/>
      </w:r>
    </w:p>
    <w:p w:rsidR="00C939CE" w:rsidRPr="005B4D66" w:rsidRDefault="00C939CE" w:rsidP="00C939CE">
      <w:pPr>
        <w:pStyle w:val="Codehtml"/>
        <w:ind w:firstLine="282"/>
        <w:rPr>
          <w:lang w:val="en-CA"/>
        </w:rPr>
      </w:pPr>
      <w:r w:rsidRPr="005B4D66">
        <w:rPr>
          <w:lang w:val="en-CA"/>
        </w:rPr>
        <w:t>&lt;meta charset="utf-8"/&gt;</w:t>
      </w:r>
      <w:r w:rsidRPr="005B4D66">
        <w:rPr>
          <w:lang w:val="en-CA"/>
        </w:rPr>
        <w:tab/>
      </w:r>
    </w:p>
    <w:p w:rsidR="00C939CE" w:rsidRPr="00D64A56" w:rsidRDefault="00C939CE" w:rsidP="00D64A56">
      <w:pPr>
        <w:pStyle w:val="Codehtml"/>
        <w:ind w:firstLine="282"/>
        <w:rPr>
          <w:b/>
          <w:lang w:val="en-CA"/>
        </w:rPr>
      </w:pPr>
      <w:r w:rsidRPr="00166D7D">
        <w:rPr>
          <w:b/>
          <w:lang w:val="en-CA"/>
        </w:rPr>
        <w:t xml:space="preserve">&lt;link </w:t>
      </w:r>
      <w:proofErr w:type="spellStart"/>
      <w:r w:rsidRPr="00166D7D">
        <w:rPr>
          <w:b/>
          <w:lang w:val="en-CA"/>
        </w:rPr>
        <w:t>href</w:t>
      </w:r>
      <w:proofErr w:type="spellEnd"/>
      <w:r w:rsidRPr="00166D7D">
        <w:rPr>
          <w:b/>
          <w:lang w:val="en-CA"/>
        </w:rPr>
        <w:t>="</w:t>
      </w:r>
      <w:proofErr w:type="spellStart"/>
      <w:r w:rsidRPr="00166D7D">
        <w:rPr>
          <w:b/>
          <w:lang w:val="en-CA"/>
        </w:rPr>
        <w:t>css</w:t>
      </w:r>
      <w:proofErr w:type="spellEnd"/>
      <w:r w:rsidRPr="00166D7D">
        <w:rPr>
          <w:b/>
          <w:lang w:val="en-CA"/>
        </w:rPr>
        <w:t xml:space="preserve">/global.css" </w:t>
      </w:r>
      <w:proofErr w:type="spellStart"/>
      <w:r w:rsidRPr="00166D7D">
        <w:rPr>
          <w:b/>
          <w:lang w:val="en-CA"/>
        </w:rPr>
        <w:t>rel</w:t>
      </w:r>
      <w:proofErr w:type="spellEnd"/>
      <w:r w:rsidRPr="00166D7D">
        <w:rPr>
          <w:b/>
          <w:lang w:val="en-CA"/>
        </w:rPr>
        <w:t>="stylesheet" /&gt;</w:t>
      </w:r>
    </w:p>
    <w:p w:rsidR="00792808" w:rsidRDefault="00C939CE" w:rsidP="00C939CE">
      <w:pPr>
        <w:pStyle w:val="Codehtml"/>
      </w:pPr>
      <w:r>
        <w:t>&lt;/</w:t>
      </w:r>
      <w:proofErr w:type="spellStart"/>
      <w:r>
        <w:t>head</w:t>
      </w:r>
      <w:proofErr w:type="spellEnd"/>
      <w:r>
        <w:t>&gt;</w:t>
      </w:r>
    </w:p>
    <w:p w:rsidR="00C939CE" w:rsidRDefault="00C939CE" w:rsidP="00C939CE">
      <w:pPr>
        <w:pStyle w:val="Codehtml"/>
      </w:pPr>
      <w:r>
        <w:t>&lt;</w:t>
      </w:r>
      <w:proofErr w:type="gramStart"/>
      <w:r>
        <w:t>body</w:t>
      </w:r>
      <w:proofErr w:type="gramEnd"/>
      <w:r>
        <w:t>&gt;</w:t>
      </w:r>
      <w:r>
        <w:tab/>
      </w:r>
      <w:r>
        <w:tab/>
      </w:r>
      <w:r>
        <w:tab/>
      </w:r>
      <w:r>
        <w:tab/>
      </w:r>
    </w:p>
    <w:p w:rsidR="00C939CE" w:rsidRDefault="00C939CE" w:rsidP="004754B8">
      <w:pPr>
        <w:pStyle w:val="Codehtml"/>
      </w:pPr>
    </w:p>
    <w:p w:rsidR="00C939CE" w:rsidRDefault="00C939CE" w:rsidP="00C939CE">
      <w:pPr>
        <w:pStyle w:val="Codehtml"/>
      </w:pPr>
      <w:r>
        <w:t>&lt;/body&gt;</w:t>
      </w:r>
      <w:r>
        <w:tab/>
      </w:r>
      <w:r>
        <w:tab/>
      </w:r>
      <w:r>
        <w:tab/>
      </w:r>
      <w:r>
        <w:tab/>
      </w:r>
    </w:p>
    <w:p w:rsidR="00C939CE" w:rsidRDefault="00C939CE" w:rsidP="00C939CE">
      <w:pPr>
        <w:pStyle w:val="Codehtml"/>
      </w:pPr>
      <w:r>
        <w:t>&lt;/html&gt;</w:t>
      </w:r>
      <w:r>
        <w:tab/>
      </w:r>
      <w:r>
        <w:tab/>
      </w:r>
      <w:r>
        <w:tab/>
      </w:r>
      <w:r>
        <w:tab/>
      </w:r>
    </w:p>
    <w:p w:rsidR="000F3E5D" w:rsidRDefault="00154ED3" w:rsidP="00974FEB">
      <w:r>
        <w:t>Petit rappel en ce qui a trait aux chemins absolus et relatifs :</w:t>
      </w:r>
    </w:p>
    <w:p w:rsidR="00C17343" w:rsidRDefault="00154ED3" w:rsidP="00C17343">
      <w:pPr>
        <w:pStyle w:val="Sansinterligne"/>
      </w:pPr>
      <w:r>
        <w:t>C:\</w:t>
      </w:r>
      <w:r w:rsidR="000F3E5D">
        <w:t>web</w:t>
      </w:r>
      <w:r>
        <w:t>\</w:t>
      </w:r>
      <w:r w:rsidR="000F3E5D">
        <w:t>index.html</w:t>
      </w:r>
      <w:r>
        <w:t xml:space="preserve"> </w:t>
      </w:r>
    </w:p>
    <w:p w:rsidR="00154ED3" w:rsidRDefault="00154ED3" w:rsidP="00974FEB">
      <w:proofErr w:type="gramStart"/>
      <w:r>
        <w:t>est</w:t>
      </w:r>
      <w:proofErr w:type="gramEnd"/>
      <w:r>
        <w:t xml:space="preserve"> un chemin absolu</w:t>
      </w:r>
      <w:r w:rsidR="000F3E5D">
        <w:t xml:space="preserve"> car il part de la racine, ici, le</w:t>
      </w:r>
      <w:r w:rsidR="00A75B89">
        <w:t xml:space="preserve"> disqu</w:t>
      </w:r>
      <w:r w:rsidR="006805CE">
        <w:t>e</w:t>
      </w:r>
      <w:r w:rsidR="000F3E5D">
        <w:t> C :</w:t>
      </w:r>
      <w:r>
        <w:t>.</w:t>
      </w:r>
    </w:p>
    <w:p w:rsidR="000F3E5D" w:rsidRDefault="000F3E5D" w:rsidP="00C17343">
      <w:pPr>
        <w:pStyle w:val="Sansinterligne"/>
      </w:pPr>
    </w:p>
    <w:p w:rsidR="00C17343" w:rsidRDefault="000F3E5D" w:rsidP="00C17343">
      <w:pPr>
        <w:pStyle w:val="Sansinterligne"/>
      </w:pPr>
      <w:proofErr w:type="spellStart"/>
      <w:r>
        <w:t>img</w:t>
      </w:r>
      <w:proofErr w:type="spellEnd"/>
      <w:r w:rsidR="00154ED3">
        <w:t>\</w:t>
      </w:r>
      <w:r>
        <w:t>photos\chats.jpeg</w:t>
      </w:r>
    </w:p>
    <w:p w:rsidR="005D092C" w:rsidRDefault="00154ED3" w:rsidP="00974FEB">
      <w:proofErr w:type="gramStart"/>
      <w:r>
        <w:t>est</w:t>
      </w:r>
      <w:proofErr w:type="gramEnd"/>
      <w:r>
        <w:t xml:space="preserve"> un chemin relatif car son dossier de départ n’est pas un disqu</w:t>
      </w:r>
      <w:r w:rsidR="00A75B89">
        <w:t>e</w:t>
      </w:r>
      <w:r w:rsidR="000F3E5D">
        <w:t>.</w:t>
      </w:r>
    </w:p>
    <w:p w:rsidR="000F3E5D" w:rsidRDefault="000F3E5D" w:rsidP="00974FEB">
      <w:r>
        <w:t xml:space="preserve">On peut même dire que le fichier appelant l’image chats.jpeg contient un dossier nommé </w:t>
      </w:r>
      <w:proofErr w:type="spellStart"/>
      <w:r>
        <w:t>img</w:t>
      </w:r>
      <w:proofErr w:type="spellEnd"/>
      <w:r>
        <w:t xml:space="preserve"> qui contient à son tour un dossier photos.  Ce dernier contient l’image.</w:t>
      </w:r>
    </w:p>
    <w:p w:rsidR="005D092C" w:rsidRDefault="005D092C" w:rsidP="005D092C">
      <w:r>
        <w:br w:type="page"/>
      </w:r>
    </w:p>
    <w:p w:rsidR="006E5519" w:rsidRDefault="006E5519" w:rsidP="00BF4701">
      <w:pPr>
        <w:pStyle w:val="Titre1"/>
      </w:pPr>
      <w:bookmarkStart w:id="4" w:name="_Toc23918616"/>
      <w:r>
        <w:lastRenderedPageBreak/>
        <w:t>Comment référer à un élément dans une page html</w:t>
      </w:r>
      <w:bookmarkEnd w:id="4"/>
    </w:p>
    <w:p w:rsidR="009D2DDA" w:rsidRDefault="00BF4701" w:rsidP="009D2DDA">
      <w:r>
        <w:t xml:space="preserve">Il y a trois types de façons qui permettent de référencer un élément de la feuille html à une feuille </w:t>
      </w:r>
      <w:proofErr w:type="spellStart"/>
      <w:r>
        <w:t>css</w:t>
      </w:r>
      <w:proofErr w:type="spellEnd"/>
      <w:r>
        <w:t>.</w:t>
      </w:r>
    </w:p>
    <w:p w:rsidR="00BF4701" w:rsidRDefault="004B7841" w:rsidP="004B7841">
      <w:pPr>
        <w:pStyle w:val="Titre2"/>
      </w:pPr>
      <w:bookmarkStart w:id="5" w:name="_Toc23918617"/>
      <w:r>
        <w:t>Un</w:t>
      </w:r>
      <w:r w:rsidR="008339DF">
        <w:t xml:space="preserve"> ou tous les</w:t>
      </w:r>
      <w:r>
        <w:t xml:space="preserve"> élément</w:t>
      </w:r>
      <w:r w:rsidR="008339DF">
        <w:t>s</w:t>
      </w:r>
      <w:r>
        <w:t xml:space="preserve"> du cor</w:t>
      </w:r>
      <w:r w:rsidR="005F748D">
        <w:t>ps</w:t>
      </w:r>
      <w:bookmarkEnd w:id="5"/>
    </w:p>
    <w:p w:rsidR="005F748D" w:rsidRDefault="005F748D" w:rsidP="005F748D">
      <w:pPr>
        <w:pStyle w:val="Paragraphedeliste"/>
        <w:numPr>
          <w:ilvl w:val="0"/>
          <w:numId w:val="8"/>
        </w:numPr>
      </w:pPr>
      <w:r>
        <w:t>Body, p, div, h1, etc… sont des éléments du corps d’une page html</w:t>
      </w:r>
    </w:p>
    <w:p w:rsidR="00576476" w:rsidRDefault="00576476" w:rsidP="00576476">
      <w:pPr>
        <w:pStyle w:val="Paragraphedeliste"/>
        <w:numPr>
          <w:ilvl w:val="0"/>
          <w:numId w:val="8"/>
        </w:numPr>
      </w:pPr>
      <w:r>
        <w:t>Il est écr</w:t>
      </w:r>
      <w:r w:rsidR="001612AE">
        <w:t>it</w:t>
      </w:r>
      <w:r>
        <w:t xml:space="preserve"> ainsi dans une feuille html.</w:t>
      </w:r>
    </w:p>
    <w:p w:rsidR="00576476" w:rsidRPr="00BE395F" w:rsidRDefault="00576476" w:rsidP="00BE395F">
      <w:pPr>
        <w:pStyle w:val="Codehtml"/>
      </w:pPr>
      <w:r w:rsidRPr="00BE395F">
        <w:t>&lt;</w:t>
      </w:r>
      <w:proofErr w:type="gramStart"/>
      <w:r w:rsidRPr="00BE395F">
        <w:t>h</w:t>
      </w:r>
      <w:proofErr w:type="gramEnd"/>
      <w:r w:rsidRPr="00BE395F">
        <w:t>1&gt;</w:t>
      </w:r>
    </w:p>
    <w:p w:rsidR="00576476" w:rsidRPr="00BE395F" w:rsidRDefault="00576476" w:rsidP="00BE395F">
      <w:pPr>
        <w:pStyle w:val="Codehtml"/>
      </w:pPr>
      <w:r w:rsidRPr="00BE395F">
        <w:t>…</w:t>
      </w:r>
    </w:p>
    <w:p w:rsidR="00576476" w:rsidRPr="00BE395F" w:rsidRDefault="00576476" w:rsidP="00BE395F">
      <w:pPr>
        <w:pStyle w:val="Codehtml"/>
      </w:pPr>
      <w:r w:rsidRPr="00BE395F">
        <w:t>&lt;/h1&gt;</w:t>
      </w:r>
    </w:p>
    <w:p w:rsidR="00576476" w:rsidRDefault="00576476" w:rsidP="00576476">
      <w:r>
        <w:t xml:space="preserve">On le référence ainsi dans le feuille </w:t>
      </w:r>
      <w:proofErr w:type="spellStart"/>
      <w:r>
        <w:t>css</w:t>
      </w:r>
      <w:proofErr w:type="spellEnd"/>
    </w:p>
    <w:p w:rsidR="008339DF" w:rsidRDefault="008339DF" w:rsidP="008339DF">
      <w:pPr>
        <w:pStyle w:val="Codecss"/>
      </w:pPr>
      <w:r>
        <w:t>/*tous les éléments*/</w:t>
      </w:r>
    </w:p>
    <w:p w:rsidR="008339DF" w:rsidRPr="00BE395F" w:rsidRDefault="008339DF" w:rsidP="008339DF">
      <w:pPr>
        <w:pStyle w:val="Codecss"/>
      </w:pPr>
      <w:r>
        <w:t>*</w:t>
      </w:r>
      <w:r w:rsidRPr="00BE395F">
        <w:t xml:space="preserve"> {</w:t>
      </w:r>
    </w:p>
    <w:p w:rsidR="008339DF" w:rsidRDefault="008339DF" w:rsidP="008339DF">
      <w:pPr>
        <w:pStyle w:val="Codecss"/>
      </w:pPr>
      <w:r w:rsidRPr="00BE395F">
        <w:tab/>
      </w:r>
      <w:proofErr w:type="gramStart"/>
      <w:r>
        <w:t>margin:</w:t>
      </w:r>
      <w:proofErr w:type="gramEnd"/>
      <w:r>
        <w:t>0</w:t>
      </w:r>
      <w:r w:rsidRPr="00BE395F">
        <w:t>;</w:t>
      </w:r>
    </w:p>
    <w:p w:rsidR="008339DF" w:rsidRPr="00BE395F" w:rsidRDefault="008339DF" w:rsidP="008339DF">
      <w:pPr>
        <w:pStyle w:val="Codecss"/>
        <w:ind w:firstLine="282"/>
      </w:pPr>
      <w:proofErr w:type="gramStart"/>
      <w:r>
        <w:t>padding:</w:t>
      </w:r>
      <w:proofErr w:type="gramEnd"/>
      <w:r>
        <w:t>0</w:t>
      </w:r>
      <w:r w:rsidRPr="00BE395F">
        <w:t>;</w:t>
      </w:r>
    </w:p>
    <w:p w:rsidR="008339DF" w:rsidRPr="00BE395F" w:rsidRDefault="008339DF" w:rsidP="008339DF">
      <w:pPr>
        <w:pStyle w:val="Codecss"/>
      </w:pPr>
      <w:r w:rsidRPr="00BE395F">
        <w:t>}</w:t>
      </w:r>
    </w:p>
    <w:p w:rsidR="008339DF" w:rsidRDefault="008339DF" w:rsidP="00BE395F">
      <w:pPr>
        <w:pStyle w:val="Codecss"/>
      </w:pPr>
      <w:r>
        <w:t>/*Un seul élément*/</w:t>
      </w:r>
    </w:p>
    <w:p w:rsidR="00576476" w:rsidRPr="00BE395F" w:rsidRDefault="008339DF" w:rsidP="00BE395F">
      <w:pPr>
        <w:pStyle w:val="Codecss"/>
      </w:pPr>
      <w:proofErr w:type="gramStart"/>
      <w:r>
        <w:t>a</w:t>
      </w:r>
      <w:proofErr w:type="gramEnd"/>
      <w:r w:rsidR="00576476" w:rsidRPr="00BE395F">
        <w:t xml:space="preserve"> {</w:t>
      </w:r>
    </w:p>
    <w:p w:rsidR="00576476" w:rsidRPr="00BE395F" w:rsidRDefault="00576476" w:rsidP="00BE395F">
      <w:pPr>
        <w:pStyle w:val="Codecss"/>
      </w:pPr>
      <w:r w:rsidRPr="00BE395F">
        <w:tab/>
      </w:r>
      <w:proofErr w:type="spellStart"/>
      <w:proofErr w:type="gramStart"/>
      <w:r w:rsidR="008339DF">
        <w:t>c</w:t>
      </w:r>
      <w:r w:rsidRPr="00BE395F">
        <w:t>olor:red</w:t>
      </w:r>
      <w:proofErr w:type="spellEnd"/>
      <w:proofErr w:type="gramEnd"/>
      <w:r w:rsidRPr="00BE395F">
        <w:t>;</w:t>
      </w:r>
    </w:p>
    <w:p w:rsidR="00576476" w:rsidRDefault="00576476" w:rsidP="00BE395F">
      <w:pPr>
        <w:pStyle w:val="Codecss"/>
      </w:pPr>
      <w:r w:rsidRPr="00BE395F">
        <w:t>}</w:t>
      </w:r>
    </w:p>
    <w:p w:rsidR="008339DF" w:rsidRDefault="008339DF" w:rsidP="00BE395F">
      <w:pPr>
        <w:pStyle w:val="Codecss"/>
      </w:pPr>
      <w:r>
        <w:t>/*Certains éléments, on les sépare par une virgule*/</w:t>
      </w:r>
    </w:p>
    <w:p w:rsidR="008339DF" w:rsidRPr="00F228E7" w:rsidRDefault="008339DF" w:rsidP="00BE395F">
      <w:pPr>
        <w:pStyle w:val="Codecss"/>
        <w:rPr>
          <w:lang w:val="en-CA"/>
        </w:rPr>
      </w:pPr>
      <w:r w:rsidRPr="00F228E7">
        <w:rPr>
          <w:lang w:val="en-CA"/>
        </w:rPr>
        <w:t>h1, h2, h3 {</w:t>
      </w:r>
    </w:p>
    <w:p w:rsidR="008339DF" w:rsidRPr="00F228E7" w:rsidRDefault="008339DF" w:rsidP="00BE395F">
      <w:pPr>
        <w:pStyle w:val="Codecss"/>
        <w:rPr>
          <w:lang w:val="en-CA"/>
        </w:rPr>
      </w:pPr>
      <w:r w:rsidRPr="00F228E7">
        <w:rPr>
          <w:lang w:val="en-CA"/>
        </w:rPr>
        <w:tab/>
      </w:r>
      <w:proofErr w:type="gramStart"/>
      <w:r w:rsidRPr="00F228E7">
        <w:rPr>
          <w:lang w:val="en-CA"/>
        </w:rPr>
        <w:t>color :</w:t>
      </w:r>
      <w:proofErr w:type="gramEnd"/>
      <w:r w:rsidRPr="00F228E7">
        <w:rPr>
          <w:lang w:val="en-CA"/>
        </w:rPr>
        <w:t xml:space="preserve"> </w:t>
      </w:r>
      <w:r w:rsidR="003470AE" w:rsidRPr="00F228E7">
        <w:rPr>
          <w:lang w:val="en-CA"/>
        </w:rPr>
        <w:t>pink</w:t>
      </w:r>
      <w:r w:rsidRPr="00F228E7">
        <w:rPr>
          <w:lang w:val="en-CA"/>
        </w:rPr>
        <w:t>;</w:t>
      </w:r>
    </w:p>
    <w:p w:rsidR="008339DF" w:rsidRPr="00A80C45" w:rsidRDefault="008339DF" w:rsidP="00BE395F">
      <w:pPr>
        <w:pStyle w:val="Codecss"/>
        <w:rPr>
          <w:lang w:val="en-CA"/>
        </w:rPr>
      </w:pPr>
      <w:r w:rsidRPr="00A80C45">
        <w:rPr>
          <w:lang w:val="en-CA"/>
        </w:rPr>
        <w:t>}</w:t>
      </w:r>
    </w:p>
    <w:p w:rsidR="008339DF" w:rsidRDefault="008339DF" w:rsidP="008339DF">
      <w:pPr>
        <w:pStyle w:val="Codecss"/>
      </w:pPr>
      <w:r>
        <w:t xml:space="preserve">/*Tous les </w:t>
      </w:r>
      <w:proofErr w:type="gramStart"/>
      <w:r>
        <w:t>a</w:t>
      </w:r>
      <w:proofErr w:type="gramEnd"/>
      <w:r>
        <w:t xml:space="preserve"> dans les balises li*/</w:t>
      </w:r>
    </w:p>
    <w:p w:rsidR="008339DF" w:rsidRPr="00F228E7" w:rsidRDefault="008339DF" w:rsidP="008339DF">
      <w:pPr>
        <w:pStyle w:val="Codecss"/>
      </w:pPr>
      <w:proofErr w:type="gramStart"/>
      <w:r w:rsidRPr="00F228E7">
        <w:t>li</w:t>
      </w:r>
      <w:proofErr w:type="gramEnd"/>
      <w:r w:rsidRPr="00F228E7">
        <w:t xml:space="preserve"> a {</w:t>
      </w:r>
    </w:p>
    <w:p w:rsidR="008339DF" w:rsidRPr="00F228E7" w:rsidRDefault="008339DF" w:rsidP="008339DF">
      <w:pPr>
        <w:pStyle w:val="Codecss"/>
      </w:pPr>
      <w:r w:rsidRPr="00F228E7">
        <w:tab/>
      </w:r>
      <w:proofErr w:type="spellStart"/>
      <w:proofErr w:type="gramStart"/>
      <w:r w:rsidRPr="00F228E7">
        <w:t>color</w:t>
      </w:r>
      <w:proofErr w:type="spellEnd"/>
      <w:proofErr w:type="gramEnd"/>
      <w:r w:rsidRPr="00F228E7">
        <w:t xml:space="preserve"> : </w:t>
      </w:r>
      <w:r w:rsidR="003470AE" w:rsidRPr="00F228E7">
        <w:t>orange</w:t>
      </w:r>
      <w:r w:rsidRPr="00F228E7">
        <w:t>;</w:t>
      </w:r>
    </w:p>
    <w:p w:rsidR="008339DF" w:rsidRPr="00BE395F" w:rsidRDefault="008339DF" w:rsidP="008339DF">
      <w:pPr>
        <w:pStyle w:val="Codecss"/>
      </w:pPr>
      <w:r>
        <w:t>}</w:t>
      </w:r>
    </w:p>
    <w:p w:rsidR="003470AE" w:rsidRDefault="00F228E7" w:rsidP="003470AE">
      <w:r>
        <w:t>Si on ajout du html, la vignette représente le résultat</w:t>
      </w:r>
    </w:p>
    <w:p w:rsidR="003470AE" w:rsidRDefault="003470AE" w:rsidP="003470AE">
      <w:pPr>
        <w:pStyle w:val="Codehtml"/>
        <w:ind w:firstLine="282"/>
      </w:pPr>
      <w:r>
        <w:t>&lt;</w:t>
      </w:r>
      <w:proofErr w:type="gramStart"/>
      <w:r>
        <w:t>h</w:t>
      </w:r>
      <w:proofErr w:type="gramEnd"/>
      <w:r>
        <w:t>1&gt;Mon titre 1&lt;/h1&gt;</w:t>
      </w:r>
    </w:p>
    <w:p w:rsidR="003470AE" w:rsidRDefault="003470AE" w:rsidP="003470AE">
      <w:pPr>
        <w:pStyle w:val="Codehtml"/>
      </w:pPr>
      <w:r>
        <w:t xml:space="preserve">  &lt;</w:t>
      </w:r>
      <w:proofErr w:type="gramStart"/>
      <w:r>
        <w:t>h</w:t>
      </w:r>
      <w:proofErr w:type="gramEnd"/>
      <w:r>
        <w:t>2&gt;Mon titre 2&lt;/h2&gt;</w:t>
      </w:r>
    </w:p>
    <w:p w:rsidR="003470AE" w:rsidRDefault="003470AE" w:rsidP="003470AE">
      <w:pPr>
        <w:pStyle w:val="Codehtml"/>
      </w:pPr>
      <w:r>
        <w:t xml:space="preserve">  &lt;</w:t>
      </w:r>
      <w:proofErr w:type="gramStart"/>
      <w:r>
        <w:t>h</w:t>
      </w:r>
      <w:proofErr w:type="gramEnd"/>
      <w:r>
        <w:t>3&gt;Mon titre 3&lt;/h3&gt;</w:t>
      </w:r>
    </w:p>
    <w:p w:rsidR="003470AE" w:rsidRDefault="003470AE" w:rsidP="003470AE">
      <w:pPr>
        <w:pStyle w:val="Codehtml"/>
      </w:pPr>
      <w:r>
        <w:t xml:space="preserve">  &lt;</w:t>
      </w:r>
      <w:proofErr w:type="gramStart"/>
      <w:r>
        <w:t>h</w:t>
      </w:r>
      <w:proofErr w:type="gramEnd"/>
      <w:r>
        <w:t>4&gt;Mon titre 4&lt;/h4&gt;</w:t>
      </w:r>
    </w:p>
    <w:p w:rsidR="003470AE" w:rsidRDefault="003470AE" w:rsidP="003470AE">
      <w:pPr>
        <w:pStyle w:val="Codehtml"/>
      </w:pPr>
      <w:r>
        <w:t xml:space="preserve">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470AE" w:rsidRDefault="003470AE" w:rsidP="003470AE">
      <w:pPr>
        <w:pStyle w:val="Codehtml"/>
        <w:ind w:firstLine="282"/>
      </w:pPr>
      <w:r>
        <w:t xml:space="preserve">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=""&gt;Lien dans une liste&lt;/a&gt;&lt;/li&gt;</w:t>
      </w:r>
    </w:p>
    <w:p w:rsidR="003470AE" w:rsidRDefault="00F228E7" w:rsidP="003470AE">
      <w:pPr>
        <w:pStyle w:val="Codehtml"/>
        <w:ind w:firstLine="28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234B2B" wp14:editId="28078597">
            <wp:simplePos x="0" y="0"/>
            <wp:positionH relativeFrom="column">
              <wp:posOffset>3895509</wp:posOffset>
            </wp:positionH>
            <wp:positionV relativeFrom="paragraph">
              <wp:posOffset>55017</wp:posOffset>
            </wp:positionV>
            <wp:extent cx="2146286" cy="2084789"/>
            <wp:effectExtent l="95250" t="38100" r="45085" b="8699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286" cy="2084789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0AE">
        <w:t>&lt;/</w:t>
      </w:r>
      <w:proofErr w:type="spellStart"/>
      <w:r w:rsidR="003470AE">
        <w:t>ul</w:t>
      </w:r>
      <w:proofErr w:type="spellEnd"/>
      <w:r w:rsidR="003470AE">
        <w:t>&gt;</w:t>
      </w:r>
    </w:p>
    <w:p w:rsidR="003470AE" w:rsidRDefault="003470AE" w:rsidP="003470AE">
      <w:pPr>
        <w:pStyle w:val="Codehtml"/>
      </w:pPr>
      <w:r>
        <w:t xml:space="preserve">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=""&gt;Lien pas dans une liste&lt;/a&gt;</w:t>
      </w:r>
    </w:p>
    <w:p w:rsidR="00F228E7" w:rsidRDefault="00F228E7">
      <w:pPr>
        <w:spacing w:after="160" w:line="259" w:lineRule="auto"/>
        <w:jc w:val="left"/>
        <w:rPr>
          <w:rFonts w:asciiTheme="majorHAnsi" w:hAnsiTheme="majorHAnsi"/>
          <w:b/>
          <w:bCs/>
          <w:sz w:val="26"/>
          <w:szCs w:val="26"/>
        </w:rPr>
      </w:pPr>
      <w:r>
        <w:br w:type="page"/>
      </w:r>
    </w:p>
    <w:p w:rsidR="005F748D" w:rsidRPr="00554279" w:rsidRDefault="00F43A01" w:rsidP="00F43A01">
      <w:pPr>
        <w:pStyle w:val="Titre2"/>
      </w:pPr>
      <w:bookmarkStart w:id="6" w:name="_Toc23918618"/>
      <w:r w:rsidRPr="00554279">
        <w:lastRenderedPageBreak/>
        <w:t>Un id</w:t>
      </w:r>
      <w:bookmarkEnd w:id="6"/>
    </w:p>
    <w:p w:rsidR="00F43A01" w:rsidRDefault="00F43A01" w:rsidP="00F43A01">
      <w:r>
        <w:t xml:space="preserve">Il est possible de se référer à un élément </w:t>
      </w:r>
      <w:r w:rsidR="00450135" w:rsidRPr="002C36C0">
        <w:rPr>
          <w:rStyle w:val="lev"/>
          <w:u w:val="single"/>
        </w:rPr>
        <w:t>unique</w:t>
      </w:r>
      <w:r w:rsidR="00450135">
        <w:t xml:space="preserve"> </w:t>
      </w:r>
      <w:r>
        <w:t xml:space="preserve">dans la page web à l’aide d’un id.  </w:t>
      </w:r>
    </w:p>
    <w:p w:rsidR="003F45D3" w:rsidRDefault="003F45D3" w:rsidP="00F43A01">
      <w:r>
        <w:t>Il est écri</w:t>
      </w:r>
      <w:r w:rsidR="00C075D3">
        <w:t>t</w:t>
      </w:r>
      <w:r>
        <w:t xml:space="preserve"> ainsi dans une feuille html.</w:t>
      </w:r>
    </w:p>
    <w:p w:rsidR="001C3894" w:rsidRDefault="001C3894" w:rsidP="001C3894">
      <w:pPr>
        <w:pStyle w:val="Codehtml"/>
      </w:pPr>
      <w:r w:rsidRPr="001C3894">
        <w:t>&lt;</w:t>
      </w:r>
      <w:proofErr w:type="gramStart"/>
      <w:r w:rsidRPr="001C3894">
        <w:t>div</w:t>
      </w:r>
      <w:proofErr w:type="gramEnd"/>
      <w:r w:rsidRPr="001C3894">
        <w:t xml:space="preserve"> id="</w:t>
      </w:r>
      <w:proofErr w:type="spellStart"/>
      <w:r w:rsidR="0056435D">
        <w:t>monPremierId</w:t>
      </w:r>
      <w:proofErr w:type="spellEnd"/>
      <w:r w:rsidRPr="001C3894">
        <w:t>"&gt;</w:t>
      </w:r>
    </w:p>
    <w:p w:rsidR="001C3894" w:rsidRDefault="001C3894" w:rsidP="001C3894">
      <w:pPr>
        <w:pStyle w:val="Codehtml"/>
      </w:pPr>
      <w:r>
        <w:t>…</w:t>
      </w:r>
    </w:p>
    <w:p w:rsidR="007F2245" w:rsidRDefault="001C3894" w:rsidP="007F2245">
      <w:pPr>
        <w:pStyle w:val="Codehtml"/>
      </w:pPr>
      <w:r w:rsidRPr="001C3894">
        <w:t>&lt;/div&gt;</w:t>
      </w:r>
    </w:p>
    <w:p w:rsidR="007F2245" w:rsidRDefault="007F2245" w:rsidP="007F2245">
      <w:r>
        <w:t xml:space="preserve">On le référence ainsi dans le feuille </w:t>
      </w:r>
      <w:proofErr w:type="spellStart"/>
      <w:r>
        <w:t>css</w:t>
      </w:r>
      <w:proofErr w:type="spellEnd"/>
    </w:p>
    <w:p w:rsidR="007F2245" w:rsidRPr="00554279" w:rsidRDefault="0056435D" w:rsidP="0056435D">
      <w:pPr>
        <w:pStyle w:val="Codecss"/>
      </w:pPr>
      <w:r>
        <w:t>#</w:t>
      </w:r>
      <w:proofErr w:type="spellStart"/>
      <w:r>
        <w:t>monPremierId</w:t>
      </w:r>
      <w:proofErr w:type="spellEnd"/>
      <w:r w:rsidR="005D092C">
        <w:t xml:space="preserve"> </w:t>
      </w:r>
      <w:r w:rsidR="005D092C" w:rsidRPr="00554279">
        <w:t>{</w:t>
      </w:r>
    </w:p>
    <w:p w:rsidR="005D092C" w:rsidRPr="00554279" w:rsidRDefault="007F58C3" w:rsidP="0056435D">
      <w:pPr>
        <w:pStyle w:val="Codecss"/>
      </w:pPr>
      <w:r w:rsidRPr="00554279">
        <w:tab/>
      </w:r>
      <w:proofErr w:type="spellStart"/>
      <w:proofErr w:type="gramStart"/>
      <w:r w:rsidRPr="00554279">
        <w:t>Color:red</w:t>
      </w:r>
      <w:proofErr w:type="spellEnd"/>
      <w:proofErr w:type="gramEnd"/>
      <w:r w:rsidRPr="00554279">
        <w:t>;</w:t>
      </w:r>
    </w:p>
    <w:p w:rsidR="005D092C" w:rsidRPr="00554279" w:rsidRDefault="005D092C" w:rsidP="0056435D">
      <w:pPr>
        <w:pStyle w:val="Codecss"/>
      </w:pPr>
      <w:r w:rsidRPr="00554279">
        <w:t>}</w:t>
      </w:r>
    </w:p>
    <w:p w:rsidR="00450135" w:rsidRDefault="000D78F0" w:rsidP="00450135">
      <w:pPr>
        <w:pStyle w:val="Titre2"/>
      </w:pPr>
      <w:bookmarkStart w:id="7" w:name="_Toc23918619"/>
      <w:r>
        <w:t>Une classe</w:t>
      </w:r>
      <w:bookmarkEnd w:id="7"/>
    </w:p>
    <w:p w:rsidR="00450135" w:rsidRDefault="00450135" w:rsidP="00450135">
      <w:r>
        <w:t>Il</w:t>
      </w:r>
      <w:r w:rsidR="00255B20">
        <w:t xml:space="preserve"> est possible de se référer à </w:t>
      </w:r>
      <w:r w:rsidR="00255B20" w:rsidRPr="00255B20">
        <w:rPr>
          <w:rStyle w:val="lev"/>
          <w:u w:val="single"/>
        </w:rPr>
        <w:t>plusieurs</w:t>
      </w:r>
      <w:r>
        <w:t xml:space="preserve"> élément</w:t>
      </w:r>
      <w:r w:rsidR="00255B20">
        <w:t>s</w:t>
      </w:r>
      <w:r>
        <w:t xml:space="preserve"> dans la page web à l’aide d’</w:t>
      </w:r>
      <w:r w:rsidR="00B25E94">
        <w:t>une classe</w:t>
      </w:r>
      <w:r>
        <w:t xml:space="preserve">.  </w:t>
      </w:r>
    </w:p>
    <w:p w:rsidR="00450135" w:rsidRDefault="00411C58" w:rsidP="00450135">
      <w:r>
        <w:t>E</w:t>
      </w:r>
      <w:r w:rsidR="006A2505">
        <w:t>lle</w:t>
      </w:r>
      <w:r w:rsidR="00450135">
        <w:t xml:space="preserve"> est écri</w:t>
      </w:r>
      <w:r w:rsidR="00AB0B4E">
        <w:t>te</w:t>
      </w:r>
      <w:r w:rsidR="00450135">
        <w:t xml:space="preserve"> ainsi dans une feuille html.</w:t>
      </w:r>
    </w:p>
    <w:p w:rsidR="00817EE5" w:rsidRDefault="002628E4" w:rsidP="00450135">
      <w:pPr>
        <w:pStyle w:val="Codehtml"/>
      </w:pPr>
      <w:r>
        <w:t>&lt;</w:t>
      </w:r>
      <w:proofErr w:type="gramStart"/>
      <w:r>
        <w:t>div</w:t>
      </w:r>
      <w:proofErr w:type="gramEnd"/>
      <w:r>
        <w:t xml:space="preserve"> class</w:t>
      </w:r>
      <w:r w:rsidR="00450135" w:rsidRPr="001C3894">
        <w:t>="</w:t>
      </w:r>
      <w:proofErr w:type="spellStart"/>
      <w:r w:rsidR="00FE27DC">
        <w:t>maClasse</w:t>
      </w:r>
      <w:proofErr w:type="spellEnd"/>
      <w:r w:rsidR="00450135" w:rsidRPr="001C3894">
        <w:t>"&gt;</w:t>
      </w:r>
    </w:p>
    <w:p w:rsidR="00450135" w:rsidRDefault="00450135" w:rsidP="00450135">
      <w:pPr>
        <w:pStyle w:val="Codehtml"/>
      </w:pPr>
      <w:r>
        <w:t>…</w:t>
      </w:r>
    </w:p>
    <w:p w:rsidR="00450135" w:rsidRDefault="00450135" w:rsidP="00450135">
      <w:pPr>
        <w:pStyle w:val="Codehtml"/>
      </w:pPr>
      <w:r w:rsidRPr="001C3894">
        <w:t>&lt;/div&gt;</w:t>
      </w:r>
    </w:p>
    <w:p w:rsidR="00450135" w:rsidRDefault="00C05EB3" w:rsidP="00450135">
      <w:r>
        <w:t>On la</w:t>
      </w:r>
      <w:r w:rsidR="00450135">
        <w:t xml:space="preserve"> référence ainsi dans le feuille </w:t>
      </w:r>
      <w:proofErr w:type="spellStart"/>
      <w:r w:rsidR="00450135">
        <w:t>css</w:t>
      </w:r>
      <w:proofErr w:type="spellEnd"/>
    </w:p>
    <w:p w:rsidR="00450135" w:rsidRPr="00576476" w:rsidRDefault="00C05EB3" w:rsidP="00450135">
      <w:pPr>
        <w:pStyle w:val="Codecss"/>
      </w:pPr>
      <w:proofErr w:type="gramStart"/>
      <w:r>
        <w:t>.</w:t>
      </w:r>
      <w:proofErr w:type="spellStart"/>
      <w:r w:rsidR="00FE27DC">
        <w:t>maClasse</w:t>
      </w:r>
      <w:proofErr w:type="spellEnd"/>
      <w:proofErr w:type="gramEnd"/>
      <w:r w:rsidR="00FE27DC" w:rsidRPr="00576476">
        <w:t xml:space="preserve"> </w:t>
      </w:r>
      <w:r w:rsidR="00450135" w:rsidRPr="00576476">
        <w:t>{</w:t>
      </w:r>
    </w:p>
    <w:p w:rsidR="00450135" w:rsidRPr="00576476" w:rsidRDefault="00450135" w:rsidP="00450135">
      <w:pPr>
        <w:pStyle w:val="Codecss"/>
      </w:pPr>
      <w:r w:rsidRPr="00576476">
        <w:tab/>
      </w:r>
      <w:proofErr w:type="spellStart"/>
      <w:proofErr w:type="gramStart"/>
      <w:r w:rsidRPr="00576476">
        <w:t>Color:red</w:t>
      </w:r>
      <w:proofErr w:type="spellEnd"/>
      <w:proofErr w:type="gramEnd"/>
      <w:r w:rsidRPr="00576476">
        <w:t>;</w:t>
      </w:r>
    </w:p>
    <w:p w:rsidR="00450135" w:rsidRPr="00576476" w:rsidRDefault="00450135" w:rsidP="00450135">
      <w:pPr>
        <w:pStyle w:val="Codecss"/>
      </w:pPr>
      <w:r w:rsidRPr="00576476">
        <w:t>}</w:t>
      </w:r>
    </w:p>
    <w:p w:rsidR="00C05EB3" w:rsidRPr="005D092C" w:rsidRDefault="00C05EB3" w:rsidP="00C05EB3">
      <w:pPr>
        <w:pStyle w:val="Titre1"/>
        <w:rPr>
          <w:lang w:val="en-CA"/>
        </w:rPr>
      </w:pPr>
      <w:bookmarkStart w:id="8" w:name="_Toc23918620"/>
      <w:r>
        <w:rPr>
          <w:lang w:val="en-CA"/>
        </w:rPr>
        <w:t xml:space="preserve">La </w:t>
      </w:r>
      <w:proofErr w:type="spellStart"/>
      <w:r>
        <w:rPr>
          <w:lang w:val="en-CA"/>
        </w:rPr>
        <w:t>syntaxe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css</w:t>
      </w:r>
      <w:bookmarkEnd w:id="8"/>
      <w:proofErr w:type="spellEnd"/>
    </w:p>
    <w:p w:rsidR="00AB5912" w:rsidRDefault="00C05EB3" w:rsidP="00AB5912">
      <w:pPr>
        <w:rPr>
          <w:lang w:val="en-CA"/>
        </w:rPr>
      </w:pPr>
      <w:r>
        <w:rPr>
          <w:noProof/>
        </w:rPr>
        <w:drawing>
          <wp:inline distT="0" distB="0" distL="0" distR="0" wp14:anchorId="439CCAF2" wp14:editId="71227EA0">
            <wp:extent cx="5422900" cy="1130300"/>
            <wp:effectExtent l="0" t="0" r="6350" b="0"/>
            <wp:docPr id="1" name="Picture 1" descr="CSS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selecto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EB3" w:rsidRDefault="00C05EB3" w:rsidP="00AB5912">
      <w:pPr>
        <w:rPr>
          <w:rStyle w:val="CitationCar"/>
        </w:rPr>
      </w:pPr>
      <w:r w:rsidRPr="00C05EB3">
        <w:t>Comme le montre l</w:t>
      </w:r>
      <w:r>
        <w:t xml:space="preserve">’image trouvée sur le site : </w:t>
      </w:r>
      <w:hyperlink r:id="rId12" w:history="1">
        <w:r w:rsidR="007C7B64" w:rsidRPr="006E25A3">
          <w:rPr>
            <w:rStyle w:val="Lienhypertexte"/>
            <w:rFonts w:ascii="Times New Roman" w:hAnsi="Times New Roman"/>
            <w14:props3d w14:extrusionH="0" w14:contourW="0" w14:prstMaterial="none"/>
          </w:rPr>
          <w:t>http://www.w3schools.com/css/css_syntax.asp</w:t>
        </w:r>
      </w:hyperlink>
    </w:p>
    <w:p w:rsidR="007C7B64" w:rsidRDefault="002628E4" w:rsidP="002628E4">
      <w:r>
        <w:t xml:space="preserve">, </w:t>
      </w:r>
      <w:r w:rsidR="00627B0B">
        <w:t xml:space="preserve">on choisit une propriété et on lui attribue une valeur.  </w:t>
      </w:r>
    </w:p>
    <w:p w:rsidR="00A80C45" w:rsidRDefault="00A80C45">
      <w:pPr>
        <w:spacing w:after="160" w:line="259" w:lineRule="auto"/>
        <w:jc w:val="left"/>
        <w:rPr>
          <w:rFonts w:asciiTheme="majorHAnsi" w:hAnsiTheme="majorHAnsi"/>
          <w:b/>
          <w:bCs/>
          <w:sz w:val="26"/>
          <w:szCs w:val="26"/>
          <w:lang w:val="en-CA"/>
        </w:rPr>
      </w:pPr>
      <w:bookmarkStart w:id="9" w:name="_Toc23918621"/>
      <w:r>
        <w:rPr>
          <w:lang w:val="en-CA"/>
        </w:rPr>
        <w:br w:type="page"/>
      </w:r>
    </w:p>
    <w:p w:rsidR="004E5CE1" w:rsidRPr="008339DF" w:rsidRDefault="008339DF" w:rsidP="008339DF">
      <w:pPr>
        <w:pStyle w:val="Titre2"/>
        <w:rPr>
          <w:lang w:val="en-CA"/>
        </w:rPr>
      </w:pPr>
      <w:r w:rsidRPr="008339DF">
        <w:rPr>
          <w:lang w:val="en-CA"/>
        </w:rPr>
        <w:lastRenderedPageBreak/>
        <w:t>Le style de d</w:t>
      </w:r>
      <w:r>
        <w:rPr>
          <w:lang w:val="en-CA"/>
        </w:rPr>
        <w:t>esign</w:t>
      </w:r>
      <w:bookmarkEnd w:id="9"/>
    </w:p>
    <w:p w:rsidR="00C86ECF" w:rsidRPr="008339DF" w:rsidRDefault="006B5F3B" w:rsidP="00C86ECF">
      <w:pPr>
        <w:pStyle w:val="Titre3"/>
        <w:rPr>
          <w:lang w:val="en-CA"/>
        </w:rPr>
      </w:pPr>
      <w:bookmarkStart w:id="10" w:name="_Toc23918622"/>
      <w:r>
        <w:rPr>
          <w:lang w:val="en-CA"/>
        </w:rPr>
        <w:t>b</w:t>
      </w:r>
      <w:r w:rsidR="00C86ECF" w:rsidRPr="008339DF">
        <w:rPr>
          <w:lang w:val="en-CA"/>
        </w:rPr>
        <w:t>ackground-color</w:t>
      </w:r>
      <w:bookmarkEnd w:id="10"/>
    </w:p>
    <w:p w:rsidR="00C86ECF" w:rsidRDefault="00C86ECF" w:rsidP="00C86ECF">
      <w:r>
        <w:t>Défini</w:t>
      </w:r>
      <w:r w:rsidR="00C91718">
        <w:t>s</w:t>
      </w:r>
      <w:r>
        <w:t xml:space="preserve"> la couleur derrière l’élément sélectionné</w:t>
      </w:r>
    </w:p>
    <w:p w:rsidR="00A80C45" w:rsidRDefault="00A80C45" w:rsidP="00A80C45">
      <w:pPr>
        <w:pStyle w:val="Codecss"/>
        <w:rPr>
          <w:lang w:val="en-US"/>
        </w:rPr>
      </w:pPr>
      <w:r>
        <w:rPr>
          <w:lang w:val="en-US"/>
        </w:rPr>
        <w:t>Background-</w:t>
      </w:r>
      <w:proofErr w:type="gramStart"/>
      <w:r>
        <w:rPr>
          <w:lang w:val="en-US"/>
        </w:rPr>
        <w:t>c</w:t>
      </w:r>
      <w:r w:rsidRPr="001F1725">
        <w:rPr>
          <w:lang w:val="en-US"/>
        </w:rPr>
        <w:t>olor :blue</w:t>
      </w:r>
      <w:proofErr w:type="gramEnd"/>
      <w:r w:rsidRPr="001F1725">
        <w:rPr>
          <w:lang w:val="en-US"/>
        </w:rPr>
        <w:t> ;</w:t>
      </w:r>
    </w:p>
    <w:p w:rsidR="00A80C45" w:rsidRPr="00A80C45" w:rsidRDefault="00A80C45" w:rsidP="00A80C45">
      <w:pPr>
        <w:pStyle w:val="Titre3"/>
      </w:pPr>
      <w:proofErr w:type="gramStart"/>
      <w:r w:rsidRPr="00A80C45">
        <w:t>background</w:t>
      </w:r>
      <w:proofErr w:type="gramEnd"/>
      <w:r w:rsidRPr="00A80C45">
        <w:t>-</w:t>
      </w:r>
      <w:r>
        <w:t>image</w:t>
      </w:r>
    </w:p>
    <w:p w:rsidR="00A80C45" w:rsidRPr="00A80C45" w:rsidRDefault="00A80C45" w:rsidP="00A80C45">
      <w:r w:rsidRPr="00A80C45">
        <w:t xml:space="preserve">On peut aussi </w:t>
      </w:r>
      <w:proofErr w:type="spellStart"/>
      <w:r w:rsidRPr="00A80C45">
        <w:t>metre</w:t>
      </w:r>
      <w:proofErr w:type="spellEnd"/>
      <w:r w:rsidRPr="00A80C45">
        <w:t xml:space="preserve"> une image en fond d’</w:t>
      </w:r>
      <w:r>
        <w:t>écran.</w:t>
      </w:r>
    </w:p>
    <w:p w:rsidR="00A80C45" w:rsidRDefault="00A80C45" w:rsidP="00A80C45">
      <w:pPr>
        <w:pStyle w:val="Codecss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ackground-</w:t>
      </w:r>
      <w:proofErr w:type="gramStart"/>
      <w:r>
        <w:rPr>
          <w:lang w:val="en-US"/>
        </w:rPr>
        <w:t>image</w:t>
      </w:r>
      <w:r w:rsidRPr="001F1725">
        <w:rPr>
          <w:lang w:val="en-US"/>
        </w:rPr>
        <w:t> :</w:t>
      </w:r>
      <w:proofErr w:type="spell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>('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/fond.jpg</w:t>
      </w:r>
      <w:r>
        <w:rPr>
          <w:lang w:val="en-US"/>
        </w:rPr>
        <w:t>'</w:t>
      </w:r>
      <w:r>
        <w:rPr>
          <w:lang w:val="en-US"/>
        </w:rPr>
        <w:t>)</w:t>
      </w:r>
      <w:r w:rsidRPr="001F1725">
        <w:rPr>
          <w:lang w:val="en-US"/>
        </w:rPr>
        <w:t>;</w:t>
      </w:r>
    </w:p>
    <w:p w:rsidR="00A80C45" w:rsidRPr="00A80C45" w:rsidRDefault="00A80C45" w:rsidP="00A80C45">
      <w:r>
        <w:t>Il est aussi possible d’ajuster la répétition de l’image et sa taille.</w:t>
      </w:r>
    </w:p>
    <w:p w:rsidR="00A80C45" w:rsidRDefault="00A80C45" w:rsidP="00A80C45">
      <w:pPr>
        <w:pStyle w:val="Codecss"/>
        <w:rPr>
          <w:lang w:val="en-US"/>
        </w:rPr>
      </w:pPr>
      <w:r>
        <w:rPr>
          <w:lang w:val="en-US"/>
        </w:rPr>
        <w:t>background-</w:t>
      </w:r>
      <w:proofErr w:type="gramStart"/>
      <w:r>
        <w:rPr>
          <w:lang w:val="en-US"/>
        </w:rPr>
        <w:t>repeat</w:t>
      </w:r>
      <w:r w:rsidRPr="001F1725">
        <w:rPr>
          <w:lang w:val="en-US"/>
        </w:rPr>
        <w:t> :</w:t>
      </w:r>
      <w:r>
        <w:rPr>
          <w:lang w:val="en-US"/>
        </w:rPr>
        <w:t>no</w:t>
      </w:r>
      <w:proofErr w:type="gramEnd"/>
      <w:r>
        <w:rPr>
          <w:lang w:val="en-US"/>
        </w:rPr>
        <w:t>-repeat</w:t>
      </w:r>
      <w:r w:rsidRPr="001F1725">
        <w:rPr>
          <w:lang w:val="en-US"/>
        </w:rPr>
        <w:t>;</w:t>
      </w:r>
    </w:p>
    <w:p w:rsidR="00A80C45" w:rsidRDefault="00A80C45" w:rsidP="00A80C45">
      <w:pPr>
        <w:pStyle w:val="Codecss"/>
        <w:rPr>
          <w:lang w:val="en-US"/>
        </w:rPr>
      </w:pPr>
      <w:r>
        <w:rPr>
          <w:lang w:val="en-US"/>
        </w:rPr>
        <w:t>background-</w:t>
      </w:r>
      <w:proofErr w:type="gramStart"/>
      <w:r>
        <w:rPr>
          <w:lang w:val="en-US"/>
        </w:rPr>
        <w:t>size :contain</w:t>
      </w:r>
      <w:proofErr w:type="gramEnd"/>
      <w:r>
        <w:rPr>
          <w:lang w:val="en-US"/>
        </w:rPr>
        <w:t>;</w:t>
      </w:r>
    </w:p>
    <w:p w:rsidR="00A80C45" w:rsidRDefault="00A80C45" w:rsidP="00A80C45">
      <w:r w:rsidRPr="00A80C45">
        <w:t xml:space="preserve">Il y a plusieurs options pour </w:t>
      </w:r>
      <w:proofErr w:type="spellStart"/>
      <w:r w:rsidRPr="00A80C45">
        <w:t>repeat</w:t>
      </w:r>
      <w:proofErr w:type="spellEnd"/>
      <w:r w:rsidRPr="00A80C45">
        <w:t xml:space="preserve"> et size. </w:t>
      </w:r>
      <w:r>
        <w:t xml:space="preserve"> Si on se concentre sur size, les valeurs principalement utilisés sont :</w:t>
      </w:r>
    </w:p>
    <w:p w:rsidR="00A80C45" w:rsidRDefault="00A80C45" w:rsidP="00A80C45">
      <w:pPr>
        <w:pStyle w:val="Paragraphedeliste"/>
        <w:numPr>
          <w:ilvl w:val="0"/>
          <w:numId w:val="13"/>
        </w:numPr>
      </w:pPr>
      <w:proofErr w:type="spellStart"/>
      <w:proofErr w:type="gramStart"/>
      <w:r w:rsidRPr="00A80C45">
        <w:rPr>
          <w:i/>
        </w:rPr>
        <w:t>contain</w:t>
      </w:r>
      <w:proofErr w:type="spellEnd"/>
      <w:proofErr w:type="gramEnd"/>
      <w:r>
        <w:t> :</w:t>
      </w:r>
      <w:r w:rsidRPr="00A80C45">
        <w:t>Garde les proportions de l’</w:t>
      </w:r>
      <w:r>
        <w:t>image et la rend complètement visible</w:t>
      </w:r>
    </w:p>
    <w:p w:rsidR="00A80C45" w:rsidRDefault="00D945C3" w:rsidP="00A80C45">
      <w:pPr>
        <w:pStyle w:val="Paragraphedeliste"/>
        <w:numPr>
          <w:ilvl w:val="0"/>
          <w:numId w:val="13"/>
        </w:numPr>
      </w:pPr>
      <w:proofErr w:type="gramStart"/>
      <w:r>
        <w:rPr>
          <w:i/>
        </w:rPr>
        <w:t>l</w:t>
      </w:r>
      <w:r w:rsidR="00A80C45" w:rsidRPr="00A80C45">
        <w:rPr>
          <w:i/>
        </w:rPr>
        <w:t>argeur</w:t>
      </w:r>
      <w:proofErr w:type="gramEnd"/>
      <w:r w:rsidR="00A80C45" w:rsidRPr="00A80C45">
        <w:rPr>
          <w:i/>
        </w:rPr>
        <w:t xml:space="preserve"> hauteur</w:t>
      </w:r>
      <w:r w:rsidR="00A80C45">
        <w:t xml:space="preserve"> : change la taille de l’image avec des valeurs comme 100% </w:t>
      </w:r>
      <w:r w:rsidR="00E972ED">
        <w:t>9</w:t>
      </w:r>
      <w:r w:rsidR="00A80C45">
        <w:t>00px.</w:t>
      </w:r>
    </w:p>
    <w:p w:rsidR="00A80C45" w:rsidRPr="009C4BD7" w:rsidRDefault="00D945C3" w:rsidP="00A80C45">
      <w:pPr>
        <w:pStyle w:val="Paragraphedeliste"/>
        <w:numPr>
          <w:ilvl w:val="0"/>
          <w:numId w:val="13"/>
        </w:numPr>
        <w:rPr>
          <w:i/>
        </w:rPr>
      </w:pPr>
      <w:proofErr w:type="gramStart"/>
      <w:r>
        <w:rPr>
          <w:i/>
        </w:rPr>
        <w:t>a</w:t>
      </w:r>
      <w:r w:rsidRPr="00D945C3">
        <w:rPr>
          <w:i/>
        </w:rPr>
        <w:t>uto</w:t>
      </w:r>
      <w:proofErr w:type="gramEnd"/>
      <w:r>
        <w:rPr>
          <w:i/>
        </w:rPr>
        <w:t> </w:t>
      </w:r>
      <w:r>
        <w:t>: affiche l’image dans sa taille originale</w:t>
      </w:r>
    </w:p>
    <w:p w:rsidR="00C86ECF" w:rsidRPr="00A80C45" w:rsidRDefault="006B5F3B" w:rsidP="00C86ECF">
      <w:pPr>
        <w:pStyle w:val="Titre3"/>
        <w:rPr>
          <w:lang w:val="en-CA"/>
        </w:rPr>
      </w:pPr>
      <w:bookmarkStart w:id="11" w:name="_Toc23918623"/>
      <w:r w:rsidRPr="00A80C45">
        <w:rPr>
          <w:lang w:val="en-CA"/>
        </w:rPr>
        <w:t>c</w:t>
      </w:r>
      <w:r w:rsidR="00C86ECF" w:rsidRPr="00A80C45">
        <w:rPr>
          <w:lang w:val="en-CA"/>
        </w:rPr>
        <w:t>olor</w:t>
      </w:r>
      <w:bookmarkEnd w:id="11"/>
    </w:p>
    <w:p w:rsidR="00C86ECF" w:rsidRPr="00765E97" w:rsidRDefault="00765E97" w:rsidP="00C86ECF">
      <w:r w:rsidRPr="00765E97">
        <w:t>Défini la couleur de du texte</w:t>
      </w:r>
    </w:p>
    <w:p w:rsidR="00CE1230" w:rsidRDefault="00CE1230" w:rsidP="00765E97">
      <w:r w:rsidRPr="00CE1230">
        <w:t>Voici les valeurs des couleurs possibles</w:t>
      </w:r>
      <w:r>
        <w:t xml:space="preserve"> : </w:t>
      </w:r>
    </w:p>
    <w:p w:rsidR="00CE1230" w:rsidRDefault="00F02773" w:rsidP="00765E97">
      <w:hyperlink r:id="rId13" w:history="1">
        <w:r w:rsidR="00CE1230" w:rsidRPr="006E25A3">
          <w:rPr>
            <w:rStyle w:val="Lienhypertexte"/>
            <w:rFonts w:ascii="Calibri" w:hAnsi="Calibri"/>
            <w:sz w:val="24"/>
            <w14:props3d w14:extrusionH="0" w14:contourW="0" w14:prstMaterial="none"/>
          </w:rPr>
          <w:t>http://www.w3schools.com/cssref/css_colornames.asp</w:t>
        </w:r>
      </w:hyperlink>
    </w:p>
    <w:p w:rsidR="00FF566F" w:rsidRDefault="00FF566F" w:rsidP="00765E97">
      <w:r>
        <w:t>Utilisez le nom de la couleur afin d’y référer ainsi :</w:t>
      </w:r>
    </w:p>
    <w:p w:rsidR="00FF566F" w:rsidRPr="001F1725" w:rsidRDefault="00E66D3E" w:rsidP="00FF566F">
      <w:pPr>
        <w:pStyle w:val="Codecss"/>
        <w:rPr>
          <w:lang w:val="en-US"/>
        </w:rPr>
      </w:pPr>
      <w:proofErr w:type="gramStart"/>
      <w:r w:rsidRPr="001F1725">
        <w:rPr>
          <w:lang w:val="en-US"/>
        </w:rPr>
        <w:t>Color :blue</w:t>
      </w:r>
      <w:proofErr w:type="gramEnd"/>
      <w:r w:rsidRPr="001F1725">
        <w:rPr>
          <w:lang w:val="en-US"/>
        </w:rPr>
        <w:t> ;</w:t>
      </w:r>
    </w:p>
    <w:p w:rsidR="00E66D3E" w:rsidRPr="001F1725" w:rsidRDefault="001F1725" w:rsidP="00FF566F">
      <w:pPr>
        <w:pStyle w:val="Codecss"/>
        <w:rPr>
          <w:lang w:val="en-US"/>
        </w:rPr>
      </w:pPr>
      <w:r w:rsidRPr="001F1725">
        <w:rPr>
          <w:lang w:val="en-US"/>
        </w:rPr>
        <w:t>Border-</w:t>
      </w:r>
      <w:proofErr w:type="gramStart"/>
      <w:r w:rsidRPr="001F1725">
        <w:rPr>
          <w:lang w:val="en-US"/>
        </w:rPr>
        <w:t>color :</w:t>
      </w:r>
      <w:r w:rsidR="007E3616">
        <w:rPr>
          <w:lang w:val="en-US"/>
        </w:rPr>
        <w:t>white</w:t>
      </w:r>
      <w:proofErr w:type="gramEnd"/>
      <w:r w:rsidRPr="001F1725">
        <w:rPr>
          <w:lang w:val="en-US"/>
        </w:rPr>
        <w:t>;</w:t>
      </w:r>
    </w:p>
    <w:p w:rsidR="00E0484F" w:rsidRDefault="00E0484F">
      <w:pPr>
        <w:spacing w:after="160" w:line="259" w:lineRule="auto"/>
        <w:jc w:val="left"/>
      </w:pPr>
      <w:r w:rsidRPr="00E0484F">
        <w:t xml:space="preserve">Il </w:t>
      </w:r>
      <w:r>
        <w:t>est aussi possible de créer soi-même sa couleur en utilisant les valeurs décimales de RGB.</w:t>
      </w:r>
      <w:r w:rsidR="000934B6">
        <w:t xml:space="preserve">  En ajoutant un </w:t>
      </w:r>
      <w:r w:rsidR="000934B6" w:rsidRPr="00A67F25">
        <w:rPr>
          <w:b/>
        </w:rPr>
        <w:t>a</w:t>
      </w:r>
      <w:r w:rsidR="000934B6">
        <w:t xml:space="preserve"> à </w:t>
      </w:r>
      <w:proofErr w:type="spellStart"/>
      <w:r w:rsidR="000934B6">
        <w:t>rgb</w:t>
      </w:r>
      <w:proofErr w:type="spellEnd"/>
      <w:r w:rsidR="000934B6">
        <w:t xml:space="preserve">, on peut changer l’opacité.  </w:t>
      </w:r>
      <w:proofErr w:type="gramStart"/>
      <w:r w:rsidR="00C578C2" w:rsidRPr="00A67F25">
        <w:rPr>
          <w:b/>
        </w:rPr>
        <w:t>a</w:t>
      </w:r>
      <w:proofErr w:type="gramEnd"/>
      <w:r w:rsidR="000934B6">
        <w:t xml:space="preserve"> doit être compris entre 0 et 1.</w:t>
      </w:r>
    </w:p>
    <w:p w:rsidR="00E0484F" w:rsidRPr="00083D00" w:rsidRDefault="00E0484F" w:rsidP="00E0484F">
      <w:pPr>
        <w:pStyle w:val="Codecss"/>
      </w:pPr>
      <w:proofErr w:type="spellStart"/>
      <w:r w:rsidRPr="00083D00">
        <w:t>Color</w:t>
      </w:r>
      <w:proofErr w:type="spellEnd"/>
      <w:r w:rsidRPr="00083D00">
        <w:t xml:space="preserve"> : </w:t>
      </w:r>
      <w:proofErr w:type="spellStart"/>
      <w:proofErr w:type="gramStart"/>
      <w:r w:rsidRPr="00083D00">
        <w:t>rgb</w:t>
      </w:r>
      <w:proofErr w:type="spellEnd"/>
      <w:r w:rsidRPr="00083D00">
        <w:t>(</w:t>
      </w:r>
      <w:proofErr w:type="gramEnd"/>
      <w:r w:rsidRPr="00083D00">
        <w:t>255, 0, 0);</w:t>
      </w:r>
    </w:p>
    <w:p w:rsidR="00E0484F" w:rsidRPr="00083D00" w:rsidRDefault="00E0484F" w:rsidP="00E0484F">
      <w:pPr>
        <w:pStyle w:val="Codecss"/>
      </w:pPr>
      <w:r w:rsidRPr="00083D00">
        <w:t>Border-</w:t>
      </w:r>
      <w:proofErr w:type="spellStart"/>
      <w:r w:rsidRPr="00083D00">
        <w:t>color</w:t>
      </w:r>
      <w:proofErr w:type="spellEnd"/>
      <w:r w:rsidRPr="00083D00">
        <w:t xml:space="preserve"> : </w:t>
      </w:r>
      <w:proofErr w:type="spellStart"/>
      <w:proofErr w:type="gramStart"/>
      <w:r w:rsidRPr="00083D00">
        <w:rPr>
          <w:b/>
        </w:rPr>
        <w:t>rgba</w:t>
      </w:r>
      <w:proofErr w:type="spellEnd"/>
      <w:r w:rsidRPr="00083D00">
        <w:t>(</w:t>
      </w:r>
      <w:proofErr w:type="gramEnd"/>
      <w:r w:rsidRPr="00083D00">
        <w:t>255, 0, 0,</w:t>
      </w:r>
      <w:r w:rsidRPr="00083D00">
        <w:rPr>
          <w:b/>
        </w:rPr>
        <w:t xml:space="preserve"> 0.5</w:t>
      </w:r>
      <w:r w:rsidRPr="00083D00">
        <w:t>);</w:t>
      </w:r>
    </w:p>
    <w:p w:rsidR="00E91D05" w:rsidRDefault="00E91D05" w:rsidP="00E91D05">
      <w:pPr>
        <w:pStyle w:val="Titre3"/>
      </w:pPr>
      <w:proofErr w:type="spellStart"/>
      <w:proofErr w:type="gramStart"/>
      <w:r>
        <w:t>text</w:t>
      </w:r>
      <w:proofErr w:type="gramEnd"/>
      <w:r>
        <w:t>-shadow</w:t>
      </w:r>
      <w:proofErr w:type="spellEnd"/>
    </w:p>
    <w:p w:rsidR="00E91D05" w:rsidRDefault="00E91D05" w:rsidP="00E91D05">
      <w:r>
        <w:t>Permet d’ajouter une ombre autour du texte.  Les paramètres dans l’ordre représentent :</w:t>
      </w:r>
    </w:p>
    <w:p w:rsidR="00E91D05" w:rsidRDefault="00E91D05" w:rsidP="00E91D05">
      <w:r>
        <w:t>La hauteur, la largeur, la grosseur du flou, la couleur</w:t>
      </w:r>
      <w:r w:rsidR="009045C5">
        <w:t>.</w:t>
      </w:r>
    </w:p>
    <w:p w:rsidR="00E91D05" w:rsidRPr="009045C5" w:rsidRDefault="00E91D05" w:rsidP="00E91D05">
      <w:pPr>
        <w:pStyle w:val="Codecss"/>
        <w:rPr>
          <w:lang w:val="en-CA"/>
        </w:rPr>
      </w:pPr>
      <w:r w:rsidRPr="009045C5">
        <w:rPr>
          <w:rStyle w:val="highatt"/>
          <w:lang w:val="en-CA"/>
        </w:rPr>
        <w:t>text-</w:t>
      </w:r>
      <w:proofErr w:type="gramStart"/>
      <w:r w:rsidRPr="009045C5">
        <w:rPr>
          <w:rStyle w:val="highatt"/>
          <w:lang w:val="en-CA"/>
        </w:rPr>
        <w:t>shadow</w:t>
      </w:r>
      <w:r w:rsidRPr="009045C5">
        <w:rPr>
          <w:rStyle w:val="highatt"/>
          <w:lang w:val="en-CA"/>
        </w:rPr>
        <w:t>:</w:t>
      </w:r>
      <w:r w:rsidRPr="009045C5">
        <w:rPr>
          <w:rStyle w:val="highval"/>
          <w:lang w:val="en-CA"/>
        </w:rPr>
        <w:t>;</w:t>
      </w:r>
      <w:proofErr w:type="gramEnd"/>
      <w:r w:rsidRPr="009045C5">
        <w:rPr>
          <w:rStyle w:val="highval"/>
          <w:lang w:val="en-CA"/>
        </w:rPr>
        <w:t xml:space="preserve"> 3px </w:t>
      </w:r>
      <w:proofErr w:type="spellStart"/>
      <w:r w:rsidRPr="009045C5">
        <w:rPr>
          <w:rStyle w:val="highval"/>
          <w:lang w:val="en-CA"/>
        </w:rPr>
        <w:t>3px</w:t>
      </w:r>
      <w:proofErr w:type="spellEnd"/>
      <w:r w:rsidRPr="009045C5">
        <w:rPr>
          <w:rStyle w:val="highval"/>
          <w:lang w:val="en-CA"/>
        </w:rPr>
        <w:t xml:space="preserve"> 2px blue;</w:t>
      </w:r>
    </w:p>
    <w:p w:rsidR="004E5CE1" w:rsidRPr="009045C5" w:rsidRDefault="004E5CE1">
      <w:pPr>
        <w:spacing w:after="160" w:line="259" w:lineRule="auto"/>
        <w:jc w:val="left"/>
        <w:rPr>
          <w:rFonts w:ascii="Arial Black" w:eastAsiaTheme="majorEastAsia" w:hAnsi="Arial Black" w:cstheme="majorBidi"/>
          <w:b/>
          <w:bCs/>
          <w:lang w:val="en-CA"/>
        </w:rPr>
      </w:pPr>
      <w:r w:rsidRPr="009045C5">
        <w:rPr>
          <w:lang w:val="en-CA"/>
        </w:rPr>
        <w:br w:type="page"/>
      </w:r>
    </w:p>
    <w:p w:rsidR="00BA40C0" w:rsidRDefault="006B5F3B" w:rsidP="00BA40C0">
      <w:pPr>
        <w:pStyle w:val="Titre3"/>
      </w:pPr>
      <w:bookmarkStart w:id="12" w:name="_Toc23918624"/>
      <w:proofErr w:type="gramStart"/>
      <w:r>
        <w:lastRenderedPageBreak/>
        <w:t>f</w:t>
      </w:r>
      <w:r w:rsidR="00BA40C0" w:rsidRPr="00A546E3">
        <w:t>ont</w:t>
      </w:r>
      <w:proofErr w:type="gramEnd"/>
      <w:r w:rsidR="00BA40C0" w:rsidRPr="00A546E3">
        <w:t>-size</w:t>
      </w:r>
      <w:bookmarkEnd w:id="12"/>
    </w:p>
    <w:p w:rsidR="002A1814" w:rsidRDefault="00A93AAB" w:rsidP="002A1814">
      <w:r>
        <w:t>La grosseur du texte, se calcul en pixels.</w:t>
      </w:r>
    </w:p>
    <w:p w:rsidR="00A93AAB" w:rsidRPr="002A1814" w:rsidRDefault="00A93AAB" w:rsidP="00A93AAB">
      <w:pPr>
        <w:pStyle w:val="Codecss"/>
      </w:pPr>
      <w:proofErr w:type="gramStart"/>
      <w:r>
        <w:rPr>
          <w:rStyle w:val="highatt"/>
        </w:rPr>
        <w:t>font</w:t>
      </w:r>
      <w:proofErr w:type="gramEnd"/>
      <w:r>
        <w:rPr>
          <w:rStyle w:val="highatt"/>
        </w:rPr>
        <w:t>-size:</w:t>
      </w:r>
      <w:r>
        <w:rPr>
          <w:rStyle w:val="highval"/>
        </w:rPr>
        <w:t xml:space="preserve"> 30px;</w:t>
      </w:r>
    </w:p>
    <w:p w:rsidR="00BA40C0" w:rsidRPr="00A546E3" w:rsidRDefault="006B5F3B" w:rsidP="00BA40C0">
      <w:pPr>
        <w:pStyle w:val="Titre3"/>
      </w:pPr>
      <w:bookmarkStart w:id="13" w:name="_Toc23918625"/>
      <w:proofErr w:type="gramStart"/>
      <w:r>
        <w:t>f</w:t>
      </w:r>
      <w:r w:rsidR="00BA40C0" w:rsidRPr="00A546E3">
        <w:t>ont</w:t>
      </w:r>
      <w:proofErr w:type="gramEnd"/>
      <w:r w:rsidR="00BA40C0" w:rsidRPr="00A546E3">
        <w:t>-</w:t>
      </w:r>
      <w:proofErr w:type="spellStart"/>
      <w:r w:rsidR="00BA40C0" w:rsidRPr="00A546E3">
        <w:t>family</w:t>
      </w:r>
      <w:bookmarkEnd w:id="13"/>
      <w:proofErr w:type="spellEnd"/>
    </w:p>
    <w:p w:rsidR="00A546E3" w:rsidRDefault="009E74AD" w:rsidP="009E74AD">
      <w:pPr>
        <w:rPr>
          <w:rFonts w:eastAsiaTheme="majorEastAsia"/>
        </w:rPr>
      </w:pPr>
      <w:r w:rsidRPr="009E74AD">
        <w:rPr>
          <w:rFonts w:eastAsiaTheme="majorEastAsia"/>
        </w:rPr>
        <w:t>Les types de polices sont restreint</w:t>
      </w:r>
      <w:r>
        <w:rPr>
          <w:rFonts w:eastAsiaTheme="majorEastAsia"/>
        </w:rPr>
        <w:t>s</w:t>
      </w:r>
      <w:r w:rsidRPr="009E74AD">
        <w:rPr>
          <w:rFonts w:eastAsiaTheme="majorEastAsia"/>
        </w:rPr>
        <w:t xml:space="preserve"> sur le web. </w:t>
      </w:r>
      <w:r>
        <w:rPr>
          <w:rFonts w:eastAsiaTheme="majorEastAsia"/>
        </w:rPr>
        <w:t xml:space="preserve"> Il y en a six qui sont compatibles avec tous les fureteurs :</w:t>
      </w:r>
    </w:p>
    <w:p w:rsidR="009E74AD" w:rsidRDefault="009E74AD" w:rsidP="009E74AD">
      <w:pPr>
        <w:pStyle w:val="Paragraphedeliste"/>
        <w:numPr>
          <w:ilvl w:val="0"/>
          <w:numId w:val="12"/>
        </w:numPr>
        <w:rPr>
          <w:rFonts w:eastAsiaTheme="majorEastAsia"/>
        </w:rPr>
      </w:pPr>
      <w:r>
        <w:rPr>
          <w:rFonts w:eastAsiaTheme="majorEastAsia"/>
        </w:rPr>
        <w:t>Times new Roman</w:t>
      </w:r>
    </w:p>
    <w:p w:rsidR="009E74AD" w:rsidRDefault="009E74AD" w:rsidP="009E74AD">
      <w:pPr>
        <w:pStyle w:val="Paragraphedeliste"/>
        <w:numPr>
          <w:ilvl w:val="0"/>
          <w:numId w:val="12"/>
        </w:numPr>
        <w:rPr>
          <w:rFonts w:eastAsiaTheme="majorEastAsia"/>
        </w:rPr>
      </w:pPr>
      <w:r>
        <w:rPr>
          <w:rFonts w:eastAsiaTheme="majorEastAsia"/>
        </w:rPr>
        <w:t>Georgia</w:t>
      </w:r>
    </w:p>
    <w:p w:rsidR="009E74AD" w:rsidRDefault="009E74AD" w:rsidP="009E74AD">
      <w:pPr>
        <w:pStyle w:val="Paragraphedeliste"/>
        <w:numPr>
          <w:ilvl w:val="0"/>
          <w:numId w:val="12"/>
        </w:numPr>
        <w:rPr>
          <w:rFonts w:eastAsiaTheme="majorEastAsia"/>
        </w:rPr>
      </w:pPr>
      <w:r>
        <w:rPr>
          <w:rFonts w:eastAsiaTheme="majorEastAsia"/>
        </w:rPr>
        <w:t>Arial</w:t>
      </w:r>
    </w:p>
    <w:p w:rsidR="009E74AD" w:rsidRDefault="009E74AD" w:rsidP="009E74AD">
      <w:pPr>
        <w:pStyle w:val="Paragraphedeliste"/>
        <w:numPr>
          <w:ilvl w:val="0"/>
          <w:numId w:val="12"/>
        </w:numPr>
        <w:rPr>
          <w:rFonts w:eastAsiaTheme="majorEastAsia"/>
        </w:rPr>
      </w:pPr>
      <w:proofErr w:type="spellStart"/>
      <w:r>
        <w:rPr>
          <w:rFonts w:eastAsiaTheme="majorEastAsia"/>
        </w:rPr>
        <w:t>Veranda</w:t>
      </w:r>
      <w:proofErr w:type="spellEnd"/>
    </w:p>
    <w:p w:rsidR="009E74AD" w:rsidRDefault="009E74AD" w:rsidP="009E74AD">
      <w:pPr>
        <w:pStyle w:val="Paragraphedeliste"/>
        <w:numPr>
          <w:ilvl w:val="0"/>
          <w:numId w:val="12"/>
        </w:numPr>
        <w:rPr>
          <w:rFonts w:eastAsiaTheme="majorEastAsia"/>
        </w:rPr>
      </w:pPr>
      <w:r>
        <w:rPr>
          <w:rFonts w:eastAsiaTheme="majorEastAsia"/>
        </w:rPr>
        <w:t>Courrier New</w:t>
      </w:r>
    </w:p>
    <w:p w:rsidR="009E74AD" w:rsidRDefault="009E74AD" w:rsidP="009E74AD">
      <w:pPr>
        <w:pStyle w:val="Paragraphedeliste"/>
        <w:numPr>
          <w:ilvl w:val="0"/>
          <w:numId w:val="12"/>
        </w:numPr>
        <w:rPr>
          <w:rFonts w:eastAsiaTheme="majorEastAsia"/>
        </w:rPr>
      </w:pPr>
      <w:r>
        <w:rPr>
          <w:rFonts w:eastAsiaTheme="majorEastAsia"/>
        </w:rPr>
        <w:t>Lucida Console</w:t>
      </w:r>
    </w:p>
    <w:p w:rsidR="002A4826" w:rsidRDefault="002A4826" w:rsidP="002A4826">
      <w:pPr>
        <w:pStyle w:val="Codecss"/>
        <w:rPr>
          <w:rStyle w:val="highval"/>
          <w:lang w:val="en-US"/>
        </w:rPr>
      </w:pPr>
      <w:r w:rsidRPr="002A4826">
        <w:rPr>
          <w:rStyle w:val="highatt"/>
          <w:lang w:val="en-US"/>
        </w:rPr>
        <w:t>font-family:</w:t>
      </w:r>
      <w:r w:rsidRPr="002A4826">
        <w:rPr>
          <w:rStyle w:val="highval"/>
          <w:lang w:val="en-US"/>
        </w:rPr>
        <w:t xml:space="preserve"> "Times New Roman"</w:t>
      </w:r>
      <w:r>
        <w:rPr>
          <w:rStyle w:val="highval"/>
          <w:lang w:val="en-US"/>
        </w:rPr>
        <w:t>;</w:t>
      </w:r>
    </w:p>
    <w:p w:rsidR="002A4826" w:rsidRPr="002A4826" w:rsidRDefault="002A4826" w:rsidP="002A4826">
      <w:pPr>
        <w:rPr>
          <w:rFonts w:eastAsiaTheme="majorEastAsia"/>
        </w:rPr>
      </w:pPr>
      <w:proofErr w:type="gramStart"/>
      <w:r w:rsidRPr="002A4826">
        <w:rPr>
          <w:rFonts w:eastAsiaTheme="majorEastAsia"/>
        </w:rPr>
        <w:t>note</w:t>
      </w:r>
      <w:proofErr w:type="gramEnd"/>
      <w:r w:rsidRPr="002A4826">
        <w:rPr>
          <w:rFonts w:eastAsiaTheme="majorEastAsia"/>
        </w:rPr>
        <w:t xml:space="preserve"> : les guillemets doubles sont nécessaires lorsque le nom de la police comporte plusieurs mots. </w:t>
      </w:r>
      <w:r>
        <w:rPr>
          <w:rFonts w:eastAsiaTheme="majorEastAsia"/>
        </w:rPr>
        <w:t xml:space="preserve"> </w:t>
      </w:r>
    </w:p>
    <w:p w:rsidR="00C86ECF" w:rsidRPr="009E74AD" w:rsidRDefault="006B5F3B" w:rsidP="00C86ECF">
      <w:pPr>
        <w:pStyle w:val="Titre3"/>
      </w:pPr>
      <w:bookmarkStart w:id="14" w:name="_Toc23918626"/>
      <w:proofErr w:type="gramStart"/>
      <w:r>
        <w:t>b</w:t>
      </w:r>
      <w:r w:rsidR="00C86ECF" w:rsidRPr="009E74AD">
        <w:t>order</w:t>
      </w:r>
      <w:bookmarkEnd w:id="14"/>
      <w:proofErr w:type="gramEnd"/>
    </w:p>
    <w:p w:rsidR="00A546E3" w:rsidRDefault="00A546E3" w:rsidP="00A546E3">
      <w:r w:rsidRPr="00A546E3">
        <w:t>La propriété border est intéressante puisqu’elle englobe plusie</w:t>
      </w:r>
      <w:r w:rsidR="005D7375">
        <w:t>u</w:t>
      </w:r>
      <w:r w:rsidRPr="00A546E3">
        <w:t xml:space="preserve">rs éléments à la fois. </w:t>
      </w:r>
      <w:r>
        <w:t xml:space="preserve"> La première valeur se calcule en pixel.  Elle donne l’épaisseur de la bordure.  La deuxième valeur est le type de bordure.  La plus utilisée est </w:t>
      </w:r>
      <w:proofErr w:type="spellStart"/>
      <w:r>
        <w:t>solid</w:t>
      </w:r>
      <w:proofErr w:type="spellEnd"/>
      <w:r>
        <w:t>, mais il y en a d’autre</w:t>
      </w:r>
      <w:r w:rsidR="005D7375">
        <w:t>s</w:t>
      </w:r>
      <w:r>
        <w:t xml:space="preserve"> comme : </w:t>
      </w:r>
    </w:p>
    <w:p w:rsidR="00A546E3" w:rsidRPr="00A80C45" w:rsidRDefault="00A546E3" w:rsidP="00327BE4">
      <w:pPr>
        <w:pStyle w:val="Paragraphedeliste"/>
        <w:numPr>
          <w:ilvl w:val="0"/>
          <w:numId w:val="11"/>
        </w:numPr>
        <w:rPr>
          <w:lang w:val="en-CA"/>
        </w:rPr>
      </w:pPr>
      <w:proofErr w:type="gramStart"/>
      <w:r w:rsidRPr="00A80C45">
        <w:rPr>
          <w:lang w:val="en-CA"/>
        </w:rPr>
        <w:t>Dotted</w:t>
      </w:r>
      <w:r w:rsidR="00A80C45" w:rsidRPr="00A80C45">
        <w:rPr>
          <w:lang w:val="en-CA"/>
        </w:rPr>
        <w:t xml:space="preserve"> ,</w:t>
      </w:r>
      <w:proofErr w:type="gramEnd"/>
      <w:r w:rsidR="00A80C45" w:rsidRPr="00A80C45">
        <w:rPr>
          <w:lang w:val="en-CA"/>
        </w:rPr>
        <w:t xml:space="preserve"> D</w:t>
      </w:r>
      <w:r w:rsidRPr="00A80C45">
        <w:rPr>
          <w:lang w:val="en-CA"/>
        </w:rPr>
        <w:t>ashed</w:t>
      </w:r>
      <w:r w:rsidR="00A80C45" w:rsidRPr="00A80C45">
        <w:rPr>
          <w:lang w:val="en-CA"/>
        </w:rPr>
        <w:t xml:space="preserve">, </w:t>
      </w:r>
      <w:r w:rsidRPr="00A80C45">
        <w:rPr>
          <w:lang w:val="en-CA"/>
        </w:rPr>
        <w:t>Double</w:t>
      </w:r>
      <w:r w:rsidR="00A80C45" w:rsidRPr="00A80C45">
        <w:rPr>
          <w:lang w:val="en-CA"/>
        </w:rPr>
        <w:t xml:space="preserve">, </w:t>
      </w:r>
      <w:r w:rsidRPr="00A80C45">
        <w:rPr>
          <w:lang w:val="en-CA"/>
        </w:rPr>
        <w:t>Groove</w:t>
      </w:r>
      <w:r w:rsidR="00A80C45" w:rsidRPr="00A80C45">
        <w:rPr>
          <w:lang w:val="en-CA"/>
        </w:rPr>
        <w:t xml:space="preserve">, </w:t>
      </w:r>
      <w:r w:rsidRPr="00A80C45">
        <w:rPr>
          <w:lang w:val="en-CA"/>
        </w:rPr>
        <w:t>Ridge</w:t>
      </w:r>
      <w:r w:rsidR="00A80C45" w:rsidRPr="00A80C45">
        <w:rPr>
          <w:lang w:val="en-CA"/>
        </w:rPr>
        <w:t xml:space="preserve">, </w:t>
      </w:r>
      <w:r w:rsidRPr="00A80C45">
        <w:rPr>
          <w:lang w:val="en-CA"/>
        </w:rPr>
        <w:t>Inset</w:t>
      </w:r>
      <w:r w:rsidR="00A80C45" w:rsidRPr="00A80C45">
        <w:rPr>
          <w:lang w:val="en-CA"/>
        </w:rPr>
        <w:t xml:space="preserve">, </w:t>
      </w:r>
      <w:r w:rsidRPr="00A80C45">
        <w:rPr>
          <w:lang w:val="en-CA"/>
        </w:rPr>
        <w:t>Outset</w:t>
      </w:r>
    </w:p>
    <w:p w:rsidR="00A546E3" w:rsidRDefault="00A546E3" w:rsidP="00A546E3">
      <w:r>
        <w:t xml:space="preserve">Vous pouvez les retrouver sur : </w:t>
      </w:r>
    </w:p>
    <w:p w:rsidR="00A546E3" w:rsidRDefault="00F02773" w:rsidP="00A546E3">
      <w:pPr>
        <w:pStyle w:val="Sansinterligne"/>
      </w:pPr>
      <w:hyperlink r:id="rId14" w:history="1">
        <w:r w:rsidR="00A546E3" w:rsidRPr="006E25A3">
          <w:rPr>
            <w:rStyle w:val="Lienhypertexte"/>
            <w:rFonts w:ascii="Courier New" w:hAnsi="Courier New"/>
            <w14:props3d w14:extrusionH="0" w14:contourW="0" w14:prstMaterial="none"/>
          </w:rPr>
          <w:t>http://www.w3schools.com/css/css_border.asp</w:t>
        </w:r>
      </w:hyperlink>
    </w:p>
    <w:p w:rsidR="00A546E3" w:rsidRDefault="000B7B0E" w:rsidP="00CB4582">
      <w:r>
        <w:t xml:space="preserve">Finalement, la dernière option est la couleur.  </w:t>
      </w:r>
    </w:p>
    <w:p w:rsidR="000B7B0E" w:rsidRDefault="000B7B0E" w:rsidP="00CB4582">
      <w:r>
        <w:t xml:space="preserve">Voici un exemple de style de bordure </w:t>
      </w:r>
      <w:proofErr w:type="spellStart"/>
      <w:r>
        <w:t>css</w:t>
      </w:r>
      <w:proofErr w:type="spellEnd"/>
      <w:r>
        <w:t> :</w:t>
      </w:r>
    </w:p>
    <w:p w:rsidR="00C86ECF" w:rsidRPr="00083D00" w:rsidRDefault="00BD20F5" w:rsidP="00555C64">
      <w:pPr>
        <w:pStyle w:val="Codecss"/>
      </w:pPr>
      <w:proofErr w:type="gramStart"/>
      <w:r w:rsidRPr="00083D00">
        <w:t>b</w:t>
      </w:r>
      <w:r w:rsidR="00C0653E" w:rsidRPr="00083D00">
        <w:t>order</w:t>
      </w:r>
      <w:proofErr w:type="gramEnd"/>
      <w:r w:rsidR="00C0653E" w:rsidRPr="00083D00">
        <w:t> :</w:t>
      </w:r>
      <w:r w:rsidR="008C1565" w:rsidRPr="00083D00">
        <w:t xml:space="preserve">5px </w:t>
      </w:r>
      <w:proofErr w:type="spellStart"/>
      <w:r w:rsidR="008C1565" w:rsidRPr="00083D00">
        <w:t>solid</w:t>
      </w:r>
      <w:proofErr w:type="spellEnd"/>
      <w:r w:rsidR="008C1565" w:rsidRPr="00083D00">
        <w:t xml:space="preserve"> </w:t>
      </w:r>
      <w:proofErr w:type="spellStart"/>
      <w:r w:rsidR="008C1565" w:rsidRPr="00083D00">
        <w:t>red</w:t>
      </w:r>
      <w:proofErr w:type="spellEnd"/>
      <w:r w:rsidR="008C1565" w:rsidRPr="00083D00">
        <w:t>;</w:t>
      </w:r>
    </w:p>
    <w:p w:rsidR="008339DF" w:rsidRDefault="008339DF">
      <w:pPr>
        <w:spacing w:after="160" w:line="259" w:lineRule="auto"/>
        <w:jc w:val="left"/>
        <w:rPr>
          <w:rFonts w:asciiTheme="majorHAnsi" w:hAnsiTheme="majorHAnsi"/>
          <w:b/>
          <w:bCs/>
          <w:sz w:val="26"/>
          <w:szCs w:val="26"/>
        </w:rPr>
      </w:pPr>
      <w:r>
        <w:br w:type="page"/>
      </w:r>
    </w:p>
    <w:p w:rsidR="008339DF" w:rsidRDefault="008339DF" w:rsidP="008339DF">
      <w:pPr>
        <w:pStyle w:val="Titre2"/>
      </w:pPr>
      <w:bookmarkStart w:id="15" w:name="_Toc23918627"/>
      <w:r>
        <w:lastRenderedPageBreak/>
        <w:t>Le style de positionnement</w:t>
      </w:r>
      <w:bookmarkEnd w:id="15"/>
    </w:p>
    <w:p w:rsidR="006B5F3B" w:rsidRPr="007871B6" w:rsidRDefault="006B5F3B" w:rsidP="006B5F3B">
      <w:pPr>
        <w:pStyle w:val="Titre3"/>
      </w:pPr>
      <w:bookmarkStart w:id="16" w:name="_Toc23918628"/>
      <w:proofErr w:type="spellStart"/>
      <w:proofErr w:type="gramStart"/>
      <w:r w:rsidRPr="007871B6">
        <w:t>width</w:t>
      </w:r>
      <w:proofErr w:type="spellEnd"/>
      <w:proofErr w:type="gramEnd"/>
      <w:r w:rsidRPr="007871B6">
        <w:t xml:space="preserve"> and </w:t>
      </w:r>
      <w:proofErr w:type="spellStart"/>
      <w:r w:rsidRPr="007871B6">
        <w:t>height</w:t>
      </w:r>
      <w:bookmarkEnd w:id="16"/>
      <w:proofErr w:type="spellEnd"/>
    </w:p>
    <w:p w:rsidR="006B5F3B" w:rsidRDefault="007871B6" w:rsidP="006B5F3B">
      <w:r>
        <w:t xml:space="preserve">Afin de redimensionner un élément, il est possible d’utiliser </w:t>
      </w:r>
      <w:proofErr w:type="spellStart"/>
      <w:r>
        <w:t>width</w:t>
      </w:r>
      <w:proofErr w:type="spellEnd"/>
      <w:r>
        <w:t xml:space="preserve"> et </w:t>
      </w:r>
      <w:proofErr w:type="spellStart"/>
      <w:r>
        <w:t>height</w:t>
      </w:r>
      <w:proofErr w:type="spellEnd"/>
      <w:r>
        <w:t>.  Vous pouvez donc agrandir on rapetisser n’</w:t>
      </w:r>
      <w:r w:rsidR="00261CEE">
        <w:t>importe quel élément.</w:t>
      </w:r>
    </w:p>
    <w:p w:rsidR="007871B6" w:rsidRDefault="007871B6" w:rsidP="006B5F3B">
      <w:pPr>
        <w:pStyle w:val="Codecss"/>
      </w:pPr>
      <w:proofErr w:type="spellStart"/>
      <w:proofErr w:type="gramStart"/>
      <w:r>
        <w:t>img</w:t>
      </w:r>
      <w:proofErr w:type="spellEnd"/>
      <w:proofErr w:type="gramEnd"/>
      <w:r w:rsidR="006B5F3B" w:rsidRPr="007871B6">
        <w:t> </w:t>
      </w:r>
      <w:r>
        <w:t>{</w:t>
      </w:r>
    </w:p>
    <w:p w:rsidR="007871B6" w:rsidRDefault="007871B6" w:rsidP="006B5F3B">
      <w:pPr>
        <w:pStyle w:val="Codecss"/>
      </w:pPr>
      <w:r>
        <w:tab/>
      </w:r>
      <w:proofErr w:type="spellStart"/>
      <w:proofErr w:type="gramStart"/>
      <w:r>
        <w:t>width</w:t>
      </w:r>
      <w:proofErr w:type="spellEnd"/>
      <w:proofErr w:type="gramEnd"/>
      <w:r>
        <w:t> : 100px</w:t>
      </w:r>
    </w:p>
    <w:p w:rsidR="006B5F3B" w:rsidRDefault="007871B6" w:rsidP="007871B6">
      <w:pPr>
        <w:pStyle w:val="Codecss"/>
      </w:pPr>
      <w:r>
        <w:t>}</w:t>
      </w:r>
    </w:p>
    <w:p w:rsidR="007871B6" w:rsidRDefault="007871B6" w:rsidP="007871B6">
      <w:r>
        <w:t>En affectant qu’une seule dimension (la largeur ici), l’image garde ses proportions.</w:t>
      </w:r>
    </w:p>
    <w:p w:rsidR="007871B6" w:rsidRDefault="007871B6" w:rsidP="007871B6">
      <w:r>
        <w:t xml:space="preserve">Il est aussi possible d’utiliser des % comme ici : </w:t>
      </w:r>
    </w:p>
    <w:p w:rsidR="007871B6" w:rsidRDefault="007871B6" w:rsidP="007871B6">
      <w:pPr>
        <w:pStyle w:val="Codecss"/>
      </w:pPr>
      <w:proofErr w:type="spellStart"/>
      <w:proofErr w:type="gramStart"/>
      <w:r>
        <w:t>img</w:t>
      </w:r>
      <w:proofErr w:type="spellEnd"/>
      <w:proofErr w:type="gramEnd"/>
      <w:r w:rsidRPr="007871B6">
        <w:t> </w:t>
      </w:r>
      <w:r>
        <w:t>{</w:t>
      </w:r>
    </w:p>
    <w:p w:rsidR="007871B6" w:rsidRDefault="007871B6" w:rsidP="007871B6">
      <w:pPr>
        <w:pStyle w:val="Codecss"/>
      </w:pPr>
      <w:r>
        <w:tab/>
      </w:r>
      <w:proofErr w:type="spellStart"/>
      <w:proofErr w:type="gramStart"/>
      <w:r>
        <w:t>width</w:t>
      </w:r>
      <w:proofErr w:type="spellEnd"/>
      <w:proofErr w:type="gramEnd"/>
      <w:r>
        <w:t> : 50%</w:t>
      </w:r>
    </w:p>
    <w:p w:rsidR="007871B6" w:rsidRDefault="007871B6" w:rsidP="007871B6">
      <w:pPr>
        <w:pStyle w:val="Codecss"/>
      </w:pPr>
      <w:r>
        <w:t>}</w:t>
      </w:r>
    </w:p>
    <w:p w:rsidR="00261CEE" w:rsidRDefault="007871B6" w:rsidP="00261CEE">
      <w:pPr>
        <w:rPr>
          <w:rFonts w:ascii="Arial Black" w:eastAsiaTheme="majorEastAsia" w:hAnsi="Arial Black" w:cstheme="majorBidi"/>
          <w:b/>
          <w:bCs/>
        </w:rPr>
      </w:pPr>
      <w:r>
        <w:t>L’image prendra donc 50% de la largeur de son parent.</w:t>
      </w:r>
    </w:p>
    <w:p w:rsidR="008339DF" w:rsidRPr="009E74AD" w:rsidRDefault="006B5F3B" w:rsidP="008339DF">
      <w:pPr>
        <w:pStyle w:val="Titre3"/>
      </w:pPr>
      <w:bookmarkStart w:id="17" w:name="_Toc23918629"/>
      <w:proofErr w:type="spellStart"/>
      <w:proofErr w:type="gramStart"/>
      <w:r>
        <w:t>m</w:t>
      </w:r>
      <w:r w:rsidR="008339DF">
        <w:t>argin</w:t>
      </w:r>
      <w:proofErr w:type="spellEnd"/>
      <w:proofErr w:type="gramEnd"/>
      <w:r w:rsidR="008339DF">
        <w:t xml:space="preserve"> et </w:t>
      </w:r>
      <w:proofErr w:type="spellStart"/>
      <w:r w:rsidR="008339DF">
        <w:t>padding</w:t>
      </w:r>
      <w:bookmarkEnd w:id="17"/>
      <w:proofErr w:type="spellEnd"/>
    </w:p>
    <w:p w:rsidR="008339DF" w:rsidRDefault="00261CEE" w:rsidP="008339DF">
      <w:proofErr w:type="spellStart"/>
      <w:proofErr w:type="gramStart"/>
      <w:r>
        <w:t>m</w:t>
      </w:r>
      <w:r w:rsidR="008339DF">
        <w:t>argin</w:t>
      </w:r>
      <w:proofErr w:type="spellEnd"/>
      <w:proofErr w:type="gramEnd"/>
      <w:r w:rsidR="008339DF">
        <w:t xml:space="preserve"> et </w:t>
      </w:r>
      <w:proofErr w:type="spellStart"/>
      <w:r w:rsidR="008339DF">
        <w:t>padding</w:t>
      </w:r>
      <w:proofErr w:type="spellEnd"/>
      <w:r w:rsidR="008339DF">
        <w:t xml:space="preserve"> permettent de </w:t>
      </w:r>
      <w:r w:rsidR="006B5F3B">
        <w:t>dé</w:t>
      </w:r>
      <w:r w:rsidR="008339DF">
        <w:t xml:space="preserve">placer </w:t>
      </w:r>
      <w:r w:rsidR="006B5F3B">
        <w:t>horizontalement</w:t>
      </w:r>
      <w:r w:rsidR="00185AC6">
        <w:t>, verticalement</w:t>
      </w:r>
      <w:r w:rsidR="006B5F3B">
        <w:t xml:space="preserve"> vos balises</w:t>
      </w:r>
      <w:r w:rsidR="00185AC6">
        <w:t xml:space="preserve"> actuelles ou celles à venir.  Soit l’image suivant</w:t>
      </w:r>
      <w:r w:rsidR="005D7375">
        <w:t>e</w:t>
      </w:r>
      <w:r w:rsidR="00185AC6">
        <w:t xml:space="preserve"> pour vous aider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665"/>
        <w:gridCol w:w="665"/>
        <w:gridCol w:w="3146"/>
        <w:gridCol w:w="664"/>
        <w:gridCol w:w="664"/>
        <w:gridCol w:w="664"/>
      </w:tblGrid>
      <w:tr w:rsidR="00261CEE" w:rsidTr="00676DBA">
        <w:trPr>
          <w:trHeight w:val="258"/>
        </w:trPr>
        <w:tc>
          <w:tcPr>
            <w:tcW w:w="665" w:type="dxa"/>
            <w:tcBorders>
              <w:top w:val="single" w:sz="12" w:space="0" w:color="auto"/>
              <w:left w:val="single" w:sz="12" w:space="0" w:color="auto"/>
            </w:tcBorders>
            <w:shd w:val="clear" w:color="auto" w:fill="FFE599" w:themeFill="accent4" w:themeFillTint="66"/>
          </w:tcPr>
          <w:p w:rsidR="00261CEE" w:rsidRPr="00261CEE" w:rsidRDefault="00261CEE" w:rsidP="008339DF">
            <w:pPr>
              <w:rPr>
                <w:sz w:val="22"/>
              </w:rPr>
            </w:pPr>
          </w:p>
        </w:tc>
        <w:tc>
          <w:tcPr>
            <w:tcW w:w="66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E599" w:themeFill="accent4" w:themeFillTint="66"/>
          </w:tcPr>
          <w:p w:rsidR="00261CEE" w:rsidRPr="00261CEE" w:rsidRDefault="00261CEE" w:rsidP="008339DF">
            <w:pPr>
              <w:rPr>
                <w:sz w:val="22"/>
              </w:rPr>
            </w:pPr>
          </w:p>
        </w:tc>
        <w:tc>
          <w:tcPr>
            <w:tcW w:w="66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E599" w:themeFill="accent4" w:themeFillTint="66"/>
          </w:tcPr>
          <w:p w:rsidR="00261CEE" w:rsidRPr="00261CEE" w:rsidRDefault="00261CEE" w:rsidP="008339DF">
            <w:pPr>
              <w:rPr>
                <w:sz w:val="22"/>
              </w:rPr>
            </w:pPr>
          </w:p>
        </w:tc>
        <w:tc>
          <w:tcPr>
            <w:tcW w:w="3146" w:type="dxa"/>
            <w:tcBorders>
              <w:top w:val="single" w:sz="12" w:space="0" w:color="auto"/>
            </w:tcBorders>
            <w:shd w:val="clear" w:color="auto" w:fill="FFE599" w:themeFill="accent4" w:themeFillTint="66"/>
            <w:vAlign w:val="center"/>
          </w:tcPr>
          <w:p w:rsidR="00261CEE" w:rsidRPr="00261CEE" w:rsidRDefault="00261CEE" w:rsidP="00261CEE">
            <w:pPr>
              <w:spacing w:after="0"/>
              <w:contextualSpacing/>
              <w:jc w:val="center"/>
              <w:rPr>
                <w:sz w:val="22"/>
              </w:rPr>
            </w:pPr>
            <w:proofErr w:type="spellStart"/>
            <w:r w:rsidRPr="00261CEE">
              <w:rPr>
                <w:sz w:val="22"/>
              </w:rPr>
              <w:t>margin</w:t>
            </w:r>
            <w:proofErr w:type="spellEnd"/>
          </w:p>
        </w:tc>
        <w:tc>
          <w:tcPr>
            <w:tcW w:w="66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E599" w:themeFill="accent4" w:themeFillTint="66"/>
          </w:tcPr>
          <w:p w:rsidR="00261CEE" w:rsidRPr="00261CEE" w:rsidRDefault="00261CEE" w:rsidP="008339DF">
            <w:pPr>
              <w:rPr>
                <w:sz w:val="22"/>
              </w:rPr>
            </w:pPr>
          </w:p>
        </w:tc>
        <w:tc>
          <w:tcPr>
            <w:tcW w:w="66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E599" w:themeFill="accent4" w:themeFillTint="66"/>
          </w:tcPr>
          <w:p w:rsidR="00261CEE" w:rsidRPr="00261CEE" w:rsidRDefault="00261CEE" w:rsidP="008339DF">
            <w:pPr>
              <w:rPr>
                <w:sz w:val="22"/>
              </w:rPr>
            </w:pPr>
          </w:p>
        </w:tc>
        <w:tc>
          <w:tcPr>
            <w:tcW w:w="664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261CEE" w:rsidRPr="00261CEE" w:rsidRDefault="00261CEE" w:rsidP="008339DF">
            <w:pPr>
              <w:rPr>
                <w:sz w:val="22"/>
              </w:rPr>
            </w:pPr>
          </w:p>
        </w:tc>
      </w:tr>
      <w:tr w:rsidR="00261CEE" w:rsidTr="00676DBA">
        <w:trPr>
          <w:trHeight w:val="258"/>
        </w:trPr>
        <w:tc>
          <w:tcPr>
            <w:tcW w:w="66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261CEE" w:rsidRPr="00261CEE" w:rsidRDefault="00261CEE" w:rsidP="008339DF">
            <w:pPr>
              <w:rPr>
                <w:sz w:val="22"/>
              </w:rPr>
            </w:pPr>
          </w:p>
        </w:tc>
        <w:tc>
          <w:tcPr>
            <w:tcW w:w="665" w:type="dxa"/>
            <w:tcBorders>
              <w:top w:val="single" w:sz="12" w:space="0" w:color="auto"/>
              <w:left w:val="single" w:sz="12" w:space="0" w:color="auto"/>
            </w:tcBorders>
            <w:shd w:val="clear" w:color="auto" w:fill="000000" w:themeFill="text1"/>
          </w:tcPr>
          <w:p w:rsidR="00261CEE" w:rsidRPr="00261CEE" w:rsidRDefault="00261CEE" w:rsidP="008339DF">
            <w:pPr>
              <w:rPr>
                <w:sz w:val="22"/>
              </w:rPr>
            </w:pPr>
          </w:p>
        </w:tc>
        <w:tc>
          <w:tcPr>
            <w:tcW w:w="66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000000" w:themeFill="text1"/>
          </w:tcPr>
          <w:p w:rsidR="00261CEE" w:rsidRPr="00261CEE" w:rsidRDefault="00261CEE" w:rsidP="008339DF">
            <w:pPr>
              <w:rPr>
                <w:sz w:val="22"/>
              </w:rPr>
            </w:pPr>
          </w:p>
        </w:tc>
        <w:tc>
          <w:tcPr>
            <w:tcW w:w="314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261CEE" w:rsidRPr="00261CEE" w:rsidRDefault="00261CEE" w:rsidP="00261CEE">
            <w:pPr>
              <w:spacing w:after="0"/>
              <w:jc w:val="center"/>
              <w:rPr>
                <w:color w:val="FFFFFF" w:themeColor="background1"/>
                <w:sz w:val="22"/>
              </w:rPr>
            </w:pPr>
            <w:r w:rsidRPr="00261CEE">
              <w:rPr>
                <w:color w:val="FFFFFF" w:themeColor="background1"/>
                <w:sz w:val="22"/>
              </w:rPr>
              <w:t>border</w:t>
            </w:r>
          </w:p>
        </w:tc>
        <w:tc>
          <w:tcPr>
            <w:tcW w:w="66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000000" w:themeFill="text1"/>
          </w:tcPr>
          <w:p w:rsidR="00261CEE" w:rsidRPr="00261CEE" w:rsidRDefault="00261CEE" w:rsidP="008339DF">
            <w:pPr>
              <w:rPr>
                <w:sz w:val="22"/>
              </w:rPr>
            </w:pPr>
          </w:p>
        </w:tc>
        <w:tc>
          <w:tcPr>
            <w:tcW w:w="664" w:type="dxa"/>
            <w:tcBorders>
              <w:top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261CEE" w:rsidRPr="00261CEE" w:rsidRDefault="00261CEE" w:rsidP="008339DF">
            <w:pPr>
              <w:rPr>
                <w:sz w:val="22"/>
              </w:rPr>
            </w:pPr>
          </w:p>
        </w:tc>
        <w:tc>
          <w:tcPr>
            <w:tcW w:w="66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261CEE" w:rsidRPr="00261CEE" w:rsidRDefault="00261CEE" w:rsidP="008339DF">
            <w:pPr>
              <w:rPr>
                <w:sz w:val="22"/>
              </w:rPr>
            </w:pPr>
          </w:p>
        </w:tc>
      </w:tr>
      <w:tr w:rsidR="00261CEE" w:rsidTr="00676DBA">
        <w:trPr>
          <w:trHeight w:val="258"/>
        </w:trPr>
        <w:tc>
          <w:tcPr>
            <w:tcW w:w="66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261CEE" w:rsidRPr="00261CEE" w:rsidRDefault="00261CEE" w:rsidP="008339DF">
            <w:pPr>
              <w:rPr>
                <w:sz w:val="22"/>
              </w:rPr>
            </w:pPr>
          </w:p>
        </w:tc>
        <w:tc>
          <w:tcPr>
            <w:tcW w:w="66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261CEE" w:rsidRPr="00261CEE" w:rsidRDefault="00261CEE" w:rsidP="008339DF">
            <w:pPr>
              <w:rPr>
                <w:sz w:val="22"/>
              </w:rPr>
            </w:pPr>
          </w:p>
        </w:tc>
        <w:tc>
          <w:tcPr>
            <w:tcW w:w="665" w:type="dxa"/>
            <w:tcBorders>
              <w:top w:val="single" w:sz="12" w:space="0" w:color="auto"/>
              <w:left w:val="single" w:sz="12" w:space="0" w:color="auto"/>
            </w:tcBorders>
            <w:shd w:val="clear" w:color="auto" w:fill="E2EFD9" w:themeFill="accent6" w:themeFillTint="33"/>
          </w:tcPr>
          <w:p w:rsidR="00261CEE" w:rsidRPr="00261CEE" w:rsidRDefault="00261CEE" w:rsidP="008339DF">
            <w:pPr>
              <w:rPr>
                <w:sz w:val="22"/>
              </w:rPr>
            </w:pPr>
          </w:p>
        </w:tc>
        <w:tc>
          <w:tcPr>
            <w:tcW w:w="3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:rsidR="00261CEE" w:rsidRPr="00261CEE" w:rsidRDefault="00261CEE" w:rsidP="00261CEE">
            <w:pPr>
              <w:spacing w:after="0"/>
              <w:jc w:val="center"/>
              <w:rPr>
                <w:sz w:val="22"/>
              </w:rPr>
            </w:pPr>
            <w:proofErr w:type="spellStart"/>
            <w:r w:rsidRPr="00261CEE">
              <w:rPr>
                <w:sz w:val="22"/>
              </w:rPr>
              <w:t>padding</w:t>
            </w:r>
            <w:proofErr w:type="spellEnd"/>
          </w:p>
        </w:tc>
        <w:tc>
          <w:tcPr>
            <w:tcW w:w="664" w:type="dxa"/>
            <w:tcBorders>
              <w:top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261CEE" w:rsidRPr="00261CEE" w:rsidRDefault="00261CEE" w:rsidP="008339DF">
            <w:pPr>
              <w:rPr>
                <w:sz w:val="22"/>
              </w:rPr>
            </w:pPr>
          </w:p>
        </w:tc>
        <w:tc>
          <w:tcPr>
            <w:tcW w:w="66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261CEE" w:rsidRPr="00261CEE" w:rsidRDefault="00261CEE" w:rsidP="008339DF">
            <w:pPr>
              <w:rPr>
                <w:sz w:val="22"/>
              </w:rPr>
            </w:pPr>
          </w:p>
        </w:tc>
        <w:tc>
          <w:tcPr>
            <w:tcW w:w="66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261CEE" w:rsidRPr="00261CEE" w:rsidRDefault="00261CEE" w:rsidP="008339DF">
            <w:pPr>
              <w:rPr>
                <w:sz w:val="22"/>
              </w:rPr>
            </w:pPr>
          </w:p>
        </w:tc>
      </w:tr>
      <w:tr w:rsidR="00261CEE" w:rsidTr="00261CEE">
        <w:trPr>
          <w:trHeight w:val="258"/>
        </w:trPr>
        <w:tc>
          <w:tcPr>
            <w:tcW w:w="66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261CEE" w:rsidRPr="00261CEE" w:rsidRDefault="00261CEE" w:rsidP="008339DF">
            <w:pPr>
              <w:rPr>
                <w:sz w:val="22"/>
              </w:rPr>
            </w:pPr>
          </w:p>
        </w:tc>
        <w:tc>
          <w:tcPr>
            <w:tcW w:w="66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261CEE" w:rsidRPr="00261CEE" w:rsidRDefault="00261CEE" w:rsidP="008339DF">
            <w:pPr>
              <w:rPr>
                <w:sz w:val="22"/>
              </w:rPr>
            </w:pPr>
          </w:p>
        </w:tc>
        <w:tc>
          <w:tcPr>
            <w:tcW w:w="66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261CEE" w:rsidRPr="00261CEE" w:rsidRDefault="00261CEE" w:rsidP="008339DF">
            <w:pPr>
              <w:rPr>
                <w:sz w:val="22"/>
              </w:rPr>
            </w:pPr>
          </w:p>
        </w:tc>
        <w:tc>
          <w:tcPr>
            <w:tcW w:w="3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261CEE" w:rsidRPr="00261CEE" w:rsidRDefault="00261CEE" w:rsidP="00261CEE">
            <w:pPr>
              <w:spacing w:after="0"/>
              <w:jc w:val="center"/>
              <w:rPr>
                <w:sz w:val="22"/>
              </w:rPr>
            </w:pPr>
            <w:r w:rsidRPr="00261CEE">
              <w:rPr>
                <w:sz w:val="22"/>
              </w:rPr>
              <w:t>Contenu</w:t>
            </w:r>
          </w:p>
        </w:tc>
        <w:tc>
          <w:tcPr>
            <w:tcW w:w="66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261CEE" w:rsidRPr="00261CEE" w:rsidRDefault="00261CEE" w:rsidP="008339DF">
            <w:pPr>
              <w:rPr>
                <w:sz w:val="22"/>
              </w:rPr>
            </w:pPr>
          </w:p>
        </w:tc>
        <w:tc>
          <w:tcPr>
            <w:tcW w:w="66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261CEE" w:rsidRPr="00261CEE" w:rsidRDefault="00261CEE" w:rsidP="008339DF">
            <w:pPr>
              <w:rPr>
                <w:sz w:val="22"/>
              </w:rPr>
            </w:pPr>
          </w:p>
        </w:tc>
        <w:tc>
          <w:tcPr>
            <w:tcW w:w="66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261CEE" w:rsidRPr="00261CEE" w:rsidRDefault="00261CEE" w:rsidP="008339DF">
            <w:pPr>
              <w:rPr>
                <w:sz w:val="22"/>
              </w:rPr>
            </w:pPr>
          </w:p>
        </w:tc>
      </w:tr>
      <w:tr w:rsidR="00261CEE" w:rsidTr="00261CEE">
        <w:trPr>
          <w:trHeight w:val="258"/>
        </w:trPr>
        <w:tc>
          <w:tcPr>
            <w:tcW w:w="66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261CEE" w:rsidRPr="00261CEE" w:rsidRDefault="00261CEE" w:rsidP="008339DF">
            <w:pPr>
              <w:rPr>
                <w:sz w:val="22"/>
              </w:rPr>
            </w:pPr>
          </w:p>
        </w:tc>
        <w:tc>
          <w:tcPr>
            <w:tcW w:w="66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261CEE" w:rsidRPr="00261CEE" w:rsidRDefault="00261CEE" w:rsidP="008339DF">
            <w:pPr>
              <w:rPr>
                <w:sz w:val="22"/>
              </w:rPr>
            </w:pPr>
          </w:p>
        </w:tc>
        <w:tc>
          <w:tcPr>
            <w:tcW w:w="66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2EFD9" w:themeFill="accent6" w:themeFillTint="33"/>
          </w:tcPr>
          <w:p w:rsidR="00261CEE" w:rsidRPr="00261CEE" w:rsidRDefault="00261CEE" w:rsidP="008339DF">
            <w:pPr>
              <w:rPr>
                <w:sz w:val="22"/>
              </w:rPr>
            </w:pPr>
          </w:p>
        </w:tc>
        <w:tc>
          <w:tcPr>
            <w:tcW w:w="314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</w:tcPr>
          <w:p w:rsidR="00261CEE" w:rsidRPr="00261CEE" w:rsidRDefault="00261CEE" w:rsidP="008339DF">
            <w:pPr>
              <w:rPr>
                <w:sz w:val="22"/>
              </w:rPr>
            </w:pPr>
          </w:p>
        </w:tc>
        <w:tc>
          <w:tcPr>
            <w:tcW w:w="66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261CEE" w:rsidRPr="00261CEE" w:rsidRDefault="00261CEE" w:rsidP="008339DF">
            <w:pPr>
              <w:rPr>
                <w:sz w:val="22"/>
              </w:rPr>
            </w:pPr>
          </w:p>
        </w:tc>
        <w:tc>
          <w:tcPr>
            <w:tcW w:w="66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261CEE" w:rsidRPr="00261CEE" w:rsidRDefault="00261CEE" w:rsidP="008339DF">
            <w:pPr>
              <w:rPr>
                <w:sz w:val="22"/>
              </w:rPr>
            </w:pPr>
          </w:p>
        </w:tc>
        <w:tc>
          <w:tcPr>
            <w:tcW w:w="66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261CEE" w:rsidRPr="00261CEE" w:rsidRDefault="00261CEE" w:rsidP="008339DF">
            <w:pPr>
              <w:rPr>
                <w:sz w:val="22"/>
              </w:rPr>
            </w:pPr>
          </w:p>
        </w:tc>
      </w:tr>
      <w:tr w:rsidR="00261CEE" w:rsidTr="00261CEE">
        <w:trPr>
          <w:trHeight w:val="258"/>
        </w:trPr>
        <w:tc>
          <w:tcPr>
            <w:tcW w:w="66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261CEE" w:rsidRPr="00261CEE" w:rsidRDefault="00261CEE" w:rsidP="008339DF">
            <w:pPr>
              <w:rPr>
                <w:sz w:val="22"/>
              </w:rPr>
            </w:pPr>
          </w:p>
        </w:tc>
        <w:tc>
          <w:tcPr>
            <w:tcW w:w="66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000000" w:themeFill="text1"/>
          </w:tcPr>
          <w:p w:rsidR="00261CEE" w:rsidRPr="00261CEE" w:rsidRDefault="00261CEE" w:rsidP="008339DF">
            <w:pPr>
              <w:rPr>
                <w:sz w:val="22"/>
              </w:rPr>
            </w:pPr>
          </w:p>
        </w:tc>
        <w:tc>
          <w:tcPr>
            <w:tcW w:w="66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000000" w:themeFill="text1"/>
          </w:tcPr>
          <w:p w:rsidR="00261CEE" w:rsidRPr="00261CEE" w:rsidRDefault="00261CEE" w:rsidP="008339DF">
            <w:pPr>
              <w:rPr>
                <w:sz w:val="22"/>
              </w:rPr>
            </w:pPr>
          </w:p>
        </w:tc>
        <w:tc>
          <w:tcPr>
            <w:tcW w:w="314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000000" w:themeFill="text1"/>
          </w:tcPr>
          <w:p w:rsidR="00261CEE" w:rsidRPr="00261CEE" w:rsidRDefault="00261CEE" w:rsidP="008339DF">
            <w:pPr>
              <w:rPr>
                <w:sz w:val="22"/>
              </w:rPr>
            </w:pPr>
          </w:p>
        </w:tc>
        <w:tc>
          <w:tcPr>
            <w:tcW w:w="66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000000" w:themeFill="text1"/>
          </w:tcPr>
          <w:p w:rsidR="00261CEE" w:rsidRPr="00261CEE" w:rsidRDefault="00261CEE" w:rsidP="008339DF">
            <w:pPr>
              <w:rPr>
                <w:sz w:val="22"/>
              </w:rPr>
            </w:pPr>
          </w:p>
        </w:tc>
        <w:tc>
          <w:tcPr>
            <w:tcW w:w="66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261CEE" w:rsidRPr="00261CEE" w:rsidRDefault="00261CEE" w:rsidP="008339DF">
            <w:pPr>
              <w:rPr>
                <w:sz w:val="22"/>
              </w:rPr>
            </w:pPr>
          </w:p>
        </w:tc>
        <w:tc>
          <w:tcPr>
            <w:tcW w:w="66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261CEE" w:rsidRPr="00261CEE" w:rsidRDefault="00261CEE" w:rsidP="008339DF">
            <w:pPr>
              <w:rPr>
                <w:sz w:val="22"/>
              </w:rPr>
            </w:pPr>
          </w:p>
        </w:tc>
      </w:tr>
      <w:tr w:rsidR="00261CEE" w:rsidTr="00261CEE">
        <w:trPr>
          <w:trHeight w:val="258"/>
        </w:trPr>
        <w:tc>
          <w:tcPr>
            <w:tcW w:w="66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E599" w:themeFill="accent4" w:themeFillTint="66"/>
          </w:tcPr>
          <w:p w:rsidR="00261CEE" w:rsidRPr="00261CEE" w:rsidRDefault="00261CEE" w:rsidP="008339DF">
            <w:pPr>
              <w:rPr>
                <w:sz w:val="22"/>
              </w:rPr>
            </w:pPr>
          </w:p>
        </w:tc>
        <w:tc>
          <w:tcPr>
            <w:tcW w:w="66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E599" w:themeFill="accent4" w:themeFillTint="66"/>
          </w:tcPr>
          <w:p w:rsidR="00261CEE" w:rsidRPr="00261CEE" w:rsidRDefault="00261CEE" w:rsidP="008339DF">
            <w:pPr>
              <w:rPr>
                <w:sz w:val="22"/>
              </w:rPr>
            </w:pPr>
          </w:p>
        </w:tc>
        <w:tc>
          <w:tcPr>
            <w:tcW w:w="66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E599" w:themeFill="accent4" w:themeFillTint="66"/>
          </w:tcPr>
          <w:p w:rsidR="00261CEE" w:rsidRPr="00261CEE" w:rsidRDefault="00261CEE" w:rsidP="008339DF">
            <w:pPr>
              <w:rPr>
                <w:sz w:val="22"/>
              </w:rPr>
            </w:pPr>
          </w:p>
        </w:tc>
        <w:tc>
          <w:tcPr>
            <w:tcW w:w="314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E599" w:themeFill="accent4" w:themeFillTint="66"/>
          </w:tcPr>
          <w:p w:rsidR="00261CEE" w:rsidRPr="00261CEE" w:rsidRDefault="00261CEE" w:rsidP="008339DF">
            <w:pPr>
              <w:rPr>
                <w:sz w:val="22"/>
              </w:rPr>
            </w:pPr>
          </w:p>
        </w:tc>
        <w:tc>
          <w:tcPr>
            <w:tcW w:w="66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E599" w:themeFill="accent4" w:themeFillTint="66"/>
          </w:tcPr>
          <w:p w:rsidR="00261CEE" w:rsidRPr="00261CEE" w:rsidRDefault="00261CEE" w:rsidP="008339DF">
            <w:pPr>
              <w:rPr>
                <w:sz w:val="22"/>
              </w:rPr>
            </w:pPr>
          </w:p>
        </w:tc>
        <w:tc>
          <w:tcPr>
            <w:tcW w:w="66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E599" w:themeFill="accent4" w:themeFillTint="66"/>
          </w:tcPr>
          <w:p w:rsidR="00261CEE" w:rsidRPr="00261CEE" w:rsidRDefault="00261CEE" w:rsidP="008339DF">
            <w:pPr>
              <w:rPr>
                <w:sz w:val="22"/>
              </w:rPr>
            </w:pPr>
          </w:p>
        </w:tc>
        <w:tc>
          <w:tcPr>
            <w:tcW w:w="66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261CEE" w:rsidRPr="00261CEE" w:rsidRDefault="00261CEE" w:rsidP="008339DF">
            <w:pPr>
              <w:rPr>
                <w:sz w:val="22"/>
              </w:rPr>
            </w:pPr>
          </w:p>
        </w:tc>
      </w:tr>
    </w:tbl>
    <w:p w:rsidR="00261CEE" w:rsidRDefault="00261CEE" w:rsidP="00185AC6">
      <w:r>
        <w:t>Il est possible d’affecter seulement une seule dimension ou plusieurs.</w:t>
      </w:r>
    </w:p>
    <w:p w:rsidR="00261CEE" w:rsidRPr="00261CEE" w:rsidRDefault="00261CEE" w:rsidP="00185AC6"/>
    <w:p w:rsidR="00261CEE" w:rsidRDefault="00261CEE" w:rsidP="00185AC6">
      <w:pPr>
        <w:rPr>
          <w:b/>
        </w:rPr>
      </w:pPr>
    </w:p>
    <w:p w:rsidR="00185AC6" w:rsidRDefault="00185AC6" w:rsidP="00185AC6">
      <w:pPr>
        <w:rPr>
          <w:b/>
        </w:rPr>
      </w:pPr>
      <w:r w:rsidRPr="007871B6">
        <w:rPr>
          <w:b/>
        </w:rPr>
        <w:t xml:space="preserve">TRUC </w:t>
      </w:r>
      <w:proofErr w:type="gramStart"/>
      <w:r w:rsidRPr="007871B6">
        <w:rPr>
          <w:b/>
        </w:rPr>
        <w:t>UTILE!</w:t>
      </w:r>
      <w:proofErr w:type="gramEnd"/>
    </w:p>
    <w:p w:rsidR="00185AC6" w:rsidRDefault="00185AC6" w:rsidP="00185AC6">
      <w:r>
        <w:t>Afin de centrer la page on peut utiliser cette méthode :</w:t>
      </w:r>
    </w:p>
    <w:p w:rsidR="00185AC6" w:rsidRPr="00A80C45" w:rsidRDefault="00261CEE" w:rsidP="00185AC6">
      <w:pPr>
        <w:pStyle w:val="Codecss"/>
      </w:pPr>
      <w:proofErr w:type="gramStart"/>
      <w:r w:rsidRPr="00A80C45">
        <w:t>body</w:t>
      </w:r>
      <w:proofErr w:type="gramEnd"/>
      <w:r w:rsidR="00185AC6" w:rsidRPr="00A80C45">
        <w:t> {</w:t>
      </w:r>
    </w:p>
    <w:p w:rsidR="00185AC6" w:rsidRPr="00A80C45" w:rsidRDefault="00185AC6" w:rsidP="00185AC6">
      <w:pPr>
        <w:pStyle w:val="Codecss"/>
      </w:pPr>
      <w:r w:rsidRPr="00A80C45">
        <w:tab/>
      </w:r>
      <w:proofErr w:type="spellStart"/>
      <w:proofErr w:type="gramStart"/>
      <w:r w:rsidRPr="00A80C45">
        <w:t>width</w:t>
      </w:r>
      <w:proofErr w:type="spellEnd"/>
      <w:proofErr w:type="gramEnd"/>
      <w:r w:rsidRPr="00A80C45">
        <w:t> : 900px;</w:t>
      </w:r>
    </w:p>
    <w:p w:rsidR="00185AC6" w:rsidRPr="00A80C45" w:rsidRDefault="00185AC6" w:rsidP="00185AC6">
      <w:pPr>
        <w:pStyle w:val="Codecss"/>
        <w:ind w:firstLine="282"/>
      </w:pPr>
      <w:proofErr w:type="spellStart"/>
      <w:proofErr w:type="gramStart"/>
      <w:r w:rsidRPr="00A80C45">
        <w:t>margin</w:t>
      </w:r>
      <w:proofErr w:type="spellEnd"/>
      <w:proofErr w:type="gramEnd"/>
      <w:r w:rsidRPr="00A80C45">
        <w:t> : auto;</w:t>
      </w:r>
    </w:p>
    <w:p w:rsidR="00185AC6" w:rsidRPr="007871B6" w:rsidRDefault="00185AC6" w:rsidP="00261CEE">
      <w:pPr>
        <w:pStyle w:val="Codecss"/>
      </w:pPr>
      <w:r>
        <w:t>}</w:t>
      </w:r>
      <w:r w:rsidR="00261CEE">
        <w:t xml:space="preserve"> </w:t>
      </w:r>
      <w:r w:rsidR="00261CEE" w:rsidRPr="00185AC6">
        <w:t>/*note : la couleur de fond s’applique aussi aux marges*/</w:t>
      </w:r>
    </w:p>
    <w:p w:rsidR="00261CEE" w:rsidRPr="00261CEE" w:rsidRDefault="00261CEE" w:rsidP="00261CEE"/>
    <w:p w:rsidR="00261CEE" w:rsidRPr="00B2108A" w:rsidRDefault="00261CEE" w:rsidP="00261CEE">
      <w:pPr>
        <w:pStyle w:val="Titre3"/>
      </w:pPr>
      <w:bookmarkStart w:id="18" w:name="_Toc23918630"/>
      <w:proofErr w:type="spellStart"/>
      <w:proofErr w:type="gramStart"/>
      <w:r>
        <w:lastRenderedPageBreak/>
        <w:t>t</w:t>
      </w:r>
      <w:r w:rsidRPr="00B2108A">
        <w:t>ext</w:t>
      </w:r>
      <w:proofErr w:type="gramEnd"/>
      <w:r w:rsidRPr="00B2108A">
        <w:t>-align</w:t>
      </w:r>
      <w:bookmarkEnd w:id="18"/>
      <w:proofErr w:type="spellEnd"/>
    </w:p>
    <w:p w:rsidR="00261CEE" w:rsidRDefault="00261CEE" w:rsidP="00261CEE">
      <w:pPr>
        <w:spacing w:after="160" w:line="259" w:lineRule="auto"/>
        <w:jc w:val="left"/>
      </w:pPr>
      <w:r>
        <w:t>L’alignement</w:t>
      </w:r>
      <w:r w:rsidR="003F0261">
        <w:t xml:space="preserve"> du texte s’écrit ainsi selon vo</w:t>
      </w:r>
      <w:r>
        <w:t xml:space="preserve">tre besoin : </w:t>
      </w:r>
    </w:p>
    <w:p w:rsidR="00261CEE" w:rsidRPr="00083D00" w:rsidRDefault="00261CEE" w:rsidP="007524AF">
      <w:pPr>
        <w:pStyle w:val="Codecss"/>
        <w:rPr>
          <w:lang w:val="en-CA"/>
        </w:rPr>
      </w:pPr>
      <w:r w:rsidRPr="00083D00">
        <w:rPr>
          <w:lang w:val="en-CA"/>
        </w:rPr>
        <w:t>Text-</w:t>
      </w:r>
      <w:proofErr w:type="gramStart"/>
      <w:r w:rsidRPr="00083D00">
        <w:rPr>
          <w:lang w:val="en-CA"/>
        </w:rPr>
        <w:t>align :center</w:t>
      </w:r>
      <w:proofErr w:type="gramEnd"/>
      <w:r w:rsidRPr="00083D00">
        <w:rPr>
          <w:lang w:val="en-CA"/>
        </w:rPr>
        <w:t>;</w:t>
      </w:r>
    </w:p>
    <w:p w:rsidR="00261CEE" w:rsidRPr="00083D00" w:rsidRDefault="00261CEE" w:rsidP="007524AF">
      <w:pPr>
        <w:pStyle w:val="Codecss"/>
        <w:rPr>
          <w:lang w:val="en-CA"/>
        </w:rPr>
      </w:pPr>
      <w:r w:rsidRPr="00083D00">
        <w:rPr>
          <w:lang w:val="en-CA"/>
        </w:rPr>
        <w:t>Text-</w:t>
      </w:r>
      <w:proofErr w:type="gramStart"/>
      <w:r w:rsidRPr="00083D00">
        <w:rPr>
          <w:lang w:val="en-CA"/>
        </w:rPr>
        <w:t>align :left</w:t>
      </w:r>
      <w:proofErr w:type="gramEnd"/>
      <w:r w:rsidRPr="00083D00">
        <w:rPr>
          <w:lang w:val="en-CA"/>
        </w:rPr>
        <w:t>;</w:t>
      </w:r>
    </w:p>
    <w:p w:rsidR="00261CEE" w:rsidRPr="007524AF" w:rsidRDefault="00261CEE" w:rsidP="007524AF">
      <w:pPr>
        <w:pStyle w:val="Codecss"/>
      </w:pPr>
      <w:proofErr w:type="spellStart"/>
      <w:r w:rsidRPr="007524AF">
        <w:t>Text-</w:t>
      </w:r>
      <w:proofErr w:type="gramStart"/>
      <w:r w:rsidRPr="007524AF">
        <w:t>align:right</w:t>
      </w:r>
      <w:proofErr w:type="spellEnd"/>
      <w:proofErr w:type="gramEnd"/>
      <w:r w:rsidRPr="007524AF">
        <w:t>;</w:t>
      </w:r>
    </w:p>
    <w:p w:rsidR="008339DF" w:rsidRPr="007524AF" w:rsidRDefault="006B5F3B" w:rsidP="008339DF">
      <w:pPr>
        <w:pStyle w:val="Titre3"/>
      </w:pPr>
      <w:bookmarkStart w:id="19" w:name="_Toc23918631"/>
      <w:proofErr w:type="spellStart"/>
      <w:proofErr w:type="gramStart"/>
      <w:r w:rsidRPr="007524AF">
        <w:t>g</w:t>
      </w:r>
      <w:r w:rsidR="008339DF" w:rsidRPr="007524AF">
        <w:t>rid</w:t>
      </w:r>
      <w:bookmarkEnd w:id="19"/>
      <w:proofErr w:type="spellEnd"/>
      <w:proofErr w:type="gramEnd"/>
    </w:p>
    <w:p w:rsidR="008339DF" w:rsidRDefault="007524AF" w:rsidP="008339DF">
      <w:r>
        <w:t>Tout nouveau, tout chaud, cette fonctionnalité ne fonctionne pas avec les vieux fureteurs comme explorer.</w:t>
      </w:r>
    </w:p>
    <w:p w:rsidR="007524AF" w:rsidRDefault="007524AF" w:rsidP="008339DF">
      <w:proofErr w:type="spellStart"/>
      <w:r>
        <w:t>Grid</w:t>
      </w:r>
      <w:proofErr w:type="spellEnd"/>
      <w:r>
        <w:t xml:space="preserve"> permet de disposer vos éléments sous la forme d’une grille.</w:t>
      </w:r>
      <w:r w:rsidR="003355DA">
        <w:t xml:space="preserve">  Vous avez besoin d’une balise contenant (div id="</w:t>
      </w:r>
      <w:proofErr w:type="spellStart"/>
      <w:r w:rsidR="003355DA">
        <w:t>grid</w:t>
      </w:r>
      <w:proofErr w:type="spellEnd"/>
      <w:r w:rsidR="003355DA">
        <w:t>") et les autres div se placeront automatiquement.</w:t>
      </w:r>
    </w:p>
    <w:p w:rsidR="007524AF" w:rsidRDefault="007524AF" w:rsidP="008339DF">
      <w:r>
        <w:rPr>
          <w:noProof/>
        </w:rPr>
        <w:drawing>
          <wp:inline distT="0" distB="0" distL="0" distR="0" wp14:anchorId="1BD8E21E" wp14:editId="7D7C9ED6">
            <wp:extent cx="4508170" cy="3708806"/>
            <wp:effectExtent l="0" t="0" r="6985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50" cy="374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4AF" w:rsidRDefault="007524AF" w:rsidP="007524AF">
      <w:pPr>
        <w:pStyle w:val="Codecss"/>
      </w:pPr>
      <w:r w:rsidRPr="007524AF">
        <w:t>#</w:t>
      </w:r>
      <w:proofErr w:type="spellStart"/>
      <w:r w:rsidRPr="007524AF">
        <w:t>grid</w:t>
      </w:r>
      <w:proofErr w:type="spellEnd"/>
      <w:r w:rsidRPr="007524AF">
        <w:t xml:space="preserve"> {/* Le conteneur du tableau </w:t>
      </w:r>
      <w:r>
        <w:t>*/</w:t>
      </w:r>
    </w:p>
    <w:p w:rsidR="007524AF" w:rsidRDefault="007524AF" w:rsidP="007524AF">
      <w:pPr>
        <w:pStyle w:val="Codecss"/>
        <w:ind w:firstLine="282"/>
        <w:rPr>
          <w:lang w:val="en-US"/>
        </w:rPr>
      </w:pPr>
      <w:r w:rsidRPr="007524AF">
        <w:rPr>
          <w:lang w:val="en-US"/>
        </w:rPr>
        <w:t>display: grid;</w:t>
      </w:r>
    </w:p>
    <w:p w:rsidR="007524AF" w:rsidRPr="007524AF" w:rsidRDefault="007524AF" w:rsidP="007524AF">
      <w:pPr>
        <w:pStyle w:val="Codecss"/>
        <w:ind w:firstLine="282"/>
        <w:rPr>
          <w:sz w:val="18"/>
          <w:lang w:val="en-US"/>
        </w:rPr>
      </w:pPr>
      <w:r w:rsidRPr="007524AF">
        <w:rPr>
          <w:sz w:val="18"/>
          <w:lang w:val="en-US"/>
        </w:rPr>
        <w:t xml:space="preserve">/* 5 </w:t>
      </w:r>
      <w:proofErr w:type="spellStart"/>
      <w:r w:rsidRPr="007524AF">
        <w:rPr>
          <w:sz w:val="18"/>
          <w:lang w:val="en-US"/>
        </w:rPr>
        <w:t>col</w:t>
      </w:r>
      <w:r>
        <w:rPr>
          <w:sz w:val="18"/>
          <w:lang w:val="en-US"/>
        </w:rPr>
        <w:t>onne</w:t>
      </w:r>
      <w:r w:rsidRPr="007524AF">
        <w:rPr>
          <w:sz w:val="18"/>
          <w:lang w:val="en-US"/>
        </w:rPr>
        <w:t>s</w:t>
      </w:r>
      <w:proofErr w:type="spellEnd"/>
      <w:r w:rsidRPr="007524AF">
        <w:rPr>
          <w:sz w:val="18"/>
          <w:lang w:val="en-US"/>
        </w:rPr>
        <w:t xml:space="preserve"> */</w:t>
      </w:r>
    </w:p>
    <w:p w:rsidR="007524AF" w:rsidRDefault="007524AF" w:rsidP="007524AF">
      <w:pPr>
        <w:pStyle w:val="Codecss"/>
        <w:ind w:firstLine="282"/>
        <w:rPr>
          <w:sz w:val="18"/>
          <w:lang w:val="en-US"/>
        </w:rPr>
      </w:pPr>
      <w:r w:rsidRPr="007524AF">
        <w:rPr>
          <w:sz w:val="18"/>
          <w:lang w:val="en-US"/>
        </w:rPr>
        <w:t xml:space="preserve">grid-template-columns:100px 100px </w:t>
      </w:r>
      <w:proofErr w:type="spellStart"/>
      <w:r w:rsidRPr="007524AF">
        <w:rPr>
          <w:sz w:val="18"/>
          <w:lang w:val="en-US"/>
        </w:rPr>
        <w:t>100px</w:t>
      </w:r>
      <w:proofErr w:type="spellEnd"/>
      <w:r w:rsidRPr="007524AF">
        <w:rPr>
          <w:sz w:val="18"/>
          <w:lang w:val="en-US"/>
        </w:rPr>
        <w:t xml:space="preserve"> </w:t>
      </w:r>
      <w:proofErr w:type="spellStart"/>
      <w:r w:rsidRPr="007524AF">
        <w:rPr>
          <w:sz w:val="18"/>
          <w:lang w:val="en-US"/>
        </w:rPr>
        <w:t>100px</w:t>
      </w:r>
      <w:proofErr w:type="spellEnd"/>
      <w:r w:rsidRPr="007524AF">
        <w:rPr>
          <w:sz w:val="18"/>
          <w:lang w:val="en-US"/>
        </w:rPr>
        <w:t xml:space="preserve"> </w:t>
      </w:r>
      <w:proofErr w:type="spellStart"/>
      <w:r w:rsidRPr="007524AF">
        <w:rPr>
          <w:sz w:val="18"/>
          <w:lang w:val="en-US"/>
        </w:rPr>
        <w:t>100px</w:t>
      </w:r>
      <w:proofErr w:type="spellEnd"/>
      <w:r w:rsidRPr="007524AF">
        <w:rPr>
          <w:sz w:val="18"/>
          <w:lang w:val="en-US"/>
        </w:rPr>
        <w:t xml:space="preserve">; </w:t>
      </w:r>
    </w:p>
    <w:p w:rsidR="007524AF" w:rsidRPr="00642A78" w:rsidRDefault="007524AF" w:rsidP="007524AF">
      <w:pPr>
        <w:pStyle w:val="Codecss"/>
        <w:ind w:firstLine="282"/>
        <w:rPr>
          <w:sz w:val="18"/>
        </w:rPr>
      </w:pPr>
      <w:r w:rsidRPr="00642A78">
        <w:rPr>
          <w:sz w:val="18"/>
        </w:rPr>
        <w:t>/* 4 rangés */</w:t>
      </w:r>
    </w:p>
    <w:p w:rsidR="007524AF" w:rsidRPr="00A80C45" w:rsidRDefault="007524AF" w:rsidP="007524AF">
      <w:pPr>
        <w:pStyle w:val="Codecss"/>
        <w:ind w:firstLine="282"/>
        <w:rPr>
          <w:sz w:val="18"/>
          <w:lang w:val="en-CA"/>
        </w:rPr>
      </w:pPr>
      <w:r w:rsidRPr="00A80C45">
        <w:rPr>
          <w:sz w:val="18"/>
          <w:lang w:val="en-CA"/>
        </w:rPr>
        <w:t>grid-template-</w:t>
      </w:r>
      <w:r w:rsidRPr="00A80C45">
        <w:rPr>
          <w:lang w:val="en-CA"/>
        </w:rPr>
        <w:t xml:space="preserve"> rows</w:t>
      </w:r>
      <w:r w:rsidRPr="00A80C45">
        <w:rPr>
          <w:sz w:val="18"/>
          <w:lang w:val="en-CA"/>
        </w:rPr>
        <w:t xml:space="preserve">:100px 100px </w:t>
      </w:r>
      <w:proofErr w:type="spellStart"/>
      <w:r w:rsidRPr="00A80C45">
        <w:rPr>
          <w:sz w:val="18"/>
          <w:lang w:val="en-CA"/>
        </w:rPr>
        <w:t>100px</w:t>
      </w:r>
      <w:proofErr w:type="spellEnd"/>
      <w:r w:rsidRPr="00A80C45">
        <w:rPr>
          <w:sz w:val="18"/>
          <w:lang w:val="en-CA"/>
        </w:rPr>
        <w:t xml:space="preserve"> </w:t>
      </w:r>
      <w:proofErr w:type="spellStart"/>
      <w:r w:rsidRPr="00A80C45">
        <w:rPr>
          <w:sz w:val="18"/>
          <w:lang w:val="en-CA"/>
        </w:rPr>
        <w:t>100px</w:t>
      </w:r>
      <w:proofErr w:type="spellEnd"/>
      <w:r w:rsidRPr="00A80C45">
        <w:rPr>
          <w:sz w:val="18"/>
          <w:lang w:val="en-CA"/>
        </w:rPr>
        <w:t xml:space="preserve"> </w:t>
      </w:r>
      <w:proofErr w:type="spellStart"/>
      <w:r w:rsidRPr="00A80C45">
        <w:rPr>
          <w:sz w:val="18"/>
          <w:lang w:val="en-CA"/>
        </w:rPr>
        <w:t>100px</w:t>
      </w:r>
      <w:proofErr w:type="spellEnd"/>
      <w:r w:rsidRPr="00A80C45">
        <w:rPr>
          <w:sz w:val="18"/>
          <w:lang w:val="en-CA"/>
        </w:rPr>
        <w:t>;</w:t>
      </w:r>
    </w:p>
    <w:p w:rsidR="00642A78" w:rsidRPr="00642A78" w:rsidRDefault="007524AF" w:rsidP="00642A78">
      <w:pPr>
        <w:pStyle w:val="Codecss"/>
      </w:pPr>
      <w:r w:rsidRPr="00642A78">
        <w:t>}</w:t>
      </w:r>
    </w:p>
    <w:p w:rsidR="00642A78" w:rsidRDefault="000C59EF" w:rsidP="00642A78">
      <w:r>
        <w:t>Cet</w:t>
      </w:r>
      <w:r w:rsidR="00642A78">
        <w:t xml:space="preserve"> exemple ne couvre qu’une petite partie de </w:t>
      </w:r>
      <w:proofErr w:type="spellStart"/>
      <w:r w:rsidR="00642A78">
        <w:t>grid</w:t>
      </w:r>
      <w:proofErr w:type="spellEnd"/>
      <w:r w:rsidR="00642A78">
        <w:t xml:space="preserve">. Vous pouvez aller sur ce site pour en apprendre plus sur </w:t>
      </w:r>
      <w:proofErr w:type="spellStart"/>
      <w:r w:rsidR="00642A78">
        <w:t>grid</w:t>
      </w:r>
      <w:proofErr w:type="spellEnd"/>
      <w:r w:rsidR="00642A78">
        <w:t xml:space="preserve">.  </w:t>
      </w:r>
    </w:p>
    <w:p w:rsidR="00642A78" w:rsidRPr="00642A78" w:rsidRDefault="00F02773" w:rsidP="00642A78">
      <w:hyperlink r:id="rId16" w:anchor="fr" w:history="1">
        <w:r w:rsidR="00642A78">
          <w:rPr>
            <w:rStyle w:val="Lienhypertexte"/>
          </w:rPr>
          <w:t>https://cssgridgarden.com/#fr</w:t>
        </w:r>
      </w:hyperlink>
    </w:p>
    <w:sectPr w:rsidR="00642A78" w:rsidRPr="00642A78" w:rsidSect="002369D3">
      <w:footerReference w:type="default" r:id="rId17"/>
      <w:pgSz w:w="12240" w:h="15840"/>
      <w:pgMar w:top="1440" w:right="1800" w:bottom="1440" w:left="1800" w:header="708" w:footer="708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501" w:rsidRDefault="00136501" w:rsidP="002369D3">
      <w:pPr>
        <w:spacing w:after="0"/>
      </w:pPr>
      <w:r>
        <w:separator/>
      </w:r>
    </w:p>
  </w:endnote>
  <w:endnote w:type="continuationSeparator" w:id="0">
    <w:p w:rsidR="00136501" w:rsidRDefault="00136501" w:rsidP="002369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dia New">
    <w:altName w:val="Microsoft Sans Serif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984" w:rsidRDefault="00430984">
    <w:pPr>
      <w:pStyle w:val="Pieddepage"/>
    </w:pPr>
  </w:p>
  <w:p w:rsidR="002369D3" w:rsidRDefault="002369D3" w:rsidP="00430984">
    <w:pPr>
      <w:pStyle w:val="Pieddepage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9075070"/>
      <w:docPartObj>
        <w:docPartGallery w:val="Page Numbers (Bottom of Page)"/>
        <w:docPartUnique/>
      </w:docPartObj>
    </w:sdtPr>
    <w:sdtEndPr/>
    <w:sdtContent>
      <w:p w:rsidR="00430984" w:rsidRDefault="00430984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2773" w:rsidRPr="00F02773">
          <w:rPr>
            <w:noProof/>
            <w:lang w:val="fr-FR"/>
          </w:rPr>
          <w:t>-</w:t>
        </w:r>
        <w:r w:rsidR="00F02773">
          <w:rPr>
            <w:noProof/>
          </w:rPr>
          <w:t xml:space="preserve"> 9 -</w:t>
        </w:r>
        <w:r>
          <w:fldChar w:fldCharType="end"/>
        </w:r>
      </w:p>
    </w:sdtContent>
  </w:sdt>
  <w:p w:rsidR="00430984" w:rsidRDefault="000977C1" w:rsidP="00430984">
    <w:pPr>
      <w:pStyle w:val="Pieddepage"/>
      <w:jc w:val="both"/>
    </w:pPr>
    <w:r>
      <w:t xml:space="preserve">Par : </w:t>
    </w:r>
    <w:r w:rsidR="00430984">
      <w:t>Antoine Chagnon Michaud</w:t>
    </w:r>
    <w:r w:rsidR="00430984">
      <w:tab/>
    </w:r>
    <w:r w:rsidR="00430984">
      <w:tab/>
      <w:t>CC1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501" w:rsidRDefault="00136501" w:rsidP="002369D3">
      <w:pPr>
        <w:spacing w:after="0"/>
      </w:pPr>
      <w:r>
        <w:separator/>
      </w:r>
    </w:p>
  </w:footnote>
  <w:footnote w:type="continuationSeparator" w:id="0">
    <w:p w:rsidR="00136501" w:rsidRDefault="00136501" w:rsidP="002369D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8C261A8E"/>
    <w:lvl w:ilvl="0">
      <w:start w:val="1"/>
      <w:numFmt w:val="decimal"/>
      <w:pStyle w:val="Listenumros"/>
      <w:lvlText w:val="%1."/>
      <w:lvlJc w:val="left"/>
      <w:pPr>
        <w:ind w:left="720" w:hanging="360"/>
      </w:pPr>
      <w:rPr>
        <w:rFonts w:hint="default"/>
        <w:b/>
        <w:i w:val="0"/>
      </w:rPr>
    </w:lvl>
  </w:abstractNum>
  <w:abstractNum w:abstractNumId="1" w15:restartNumberingAfterBreak="0">
    <w:nsid w:val="FFFFFF89"/>
    <w:multiLevelType w:val="singleLevel"/>
    <w:tmpl w:val="6AAA85C4"/>
    <w:lvl w:ilvl="0">
      <w:start w:val="1"/>
      <w:numFmt w:val="bullet"/>
      <w:pStyle w:val="Listepuces"/>
      <w:lvlText w:val=""/>
      <w:lvlJc w:val="left"/>
      <w:pPr>
        <w:ind w:left="360" w:hanging="360"/>
      </w:pPr>
      <w:rPr>
        <w:rFonts w:ascii="Wingdings 2" w:hAnsi="Wingdings 2" w:hint="default"/>
      </w:rPr>
    </w:lvl>
  </w:abstractNum>
  <w:abstractNum w:abstractNumId="2" w15:restartNumberingAfterBreak="0">
    <w:nsid w:val="0CF11B1E"/>
    <w:multiLevelType w:val="hybridMultilevel"/>
    <w:tmpl w:val="2D187C4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47B4B"/>
    <w:multiLevelType w:val="hybridMultilevel"/>
    <w:tmpl w:val="20D84ADA"/>
    <w:lvl w:ilvl="0" w:tplc="00E46160">
      <w:start w:val="1"/>
      <w:numFmt w:val="bullet"/>
      <w:pStyle w:val="Paragraphedelist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4C46EB"/>
    <w:multiLevelType w:val="hybridMultilevel"/>
    <w:tmpl w:val="C7EC2C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25857"/>
    <w:multiLevelType w:val="hybridMultilevel"/>
    <w:tmpl w:val="8DEC35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4138F"/>
    <w:multiLevelType w:val="hybridMultilevel"/>
    <w:tmpl w:val="FB5E070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030A7"/>
    <w:multiLevelType w:val="hybridMultilevel"/>
    <w:tmpl w:val="883CFF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4769F"/>
    <w:multiLevelType w:val="hybridMultilevel"/>
    <w:tmpl w:val="E926E93C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14519"/>
    <w:multiLevelType w:val="hybridMultilevel"/>
    <w:tmpl w:val="2E50382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E77134"/>
    <w:multiLevelType w:val="hybridMultilevel"/>
    <w:tmpl w:val="694AB1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3"/>
  </w:num>
  <w:num w:numId="6">
    <w:abstractNumId w:val="8"/>
  </w:num>
  <w:num w:numId="7">
    <w:abstractNumId w:val="9"/>
  </w:num>
  <w:num w:numId="8">
    <w:abstractNumId w:val="2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812"/>
    <w:rsid w:val="00011E89"/>
    <w:rsid w:val="0003337C"/>
    <w:rsid w:val="00037A22"/>
    <w:rsid w:val="00047DA9"/>
    <w:rsid w:val="00050FEE"/>
    <w:rsid w:val="000534F6"/>
    <w:rsid w:val="00083D00"/>
    <w:rsid w:val="0008504C"/>
    <w:rsid w:val="000934B6"/>
    <w:rsid w:val="000977C1"/>
    <w:rsid w:val="00097F75"/>
    <w:rsid w:val="000B7B0E"/>
    <w:rsid w:val="000C59EF"/>
    <w:rsid w:val="000D2AF0"/>
    <w:rsid w:val="000D78F0"/>
    <w:rsid w:val="000E7A15"/>
    <w:rsid w:val="000F0280"/>
    <w:rsid w:val="000F1766"/>
    <w:rsid w:val="000F3E5D"/>
    <w:rsid w:val="000F6AFA"/>
    <w:rsid w:val="001008CF"/>
    <w:rsid w:val="00103168"/>
    <w:rsid w:val="00123AC9"/>
    <w:rsid w:val="00136501"/>
    <w:rsid w:val="00154ED3"/>
    <w:rsid w:val="001612AE"/>
    <w:rsid w:val="00166D7D"/>
    <w:rsid w:val="00167FAC"/>
    <w:rsid w:val="00185AC6"/>
    <w:rsid w:val="001B13F2"/>
    <w:rsid w:val="001C3894"/>
    <w:rsid w:val="001C40BC"/>
    <w:rsid w:val="001D3D7A"/>
    <w:rsid w:val="001D6E58"/>
    <w:rsid w:val="001E4E04"/>
    <w:rsid w:val="001F1725"/>
    <w:rsid w:val="002369D3"/>
    <w:rsid w:val="00242EB7"/>
    <w:rsid w:val="00247C94"/>
    <w:rsid w:val="00247E30"/>
    <w:rsid w:val="00255B20"/>
    <w:rsid w:val="00261CEE"/>
    <w:rsid w:val="002628E4"/>
    <w:rsid w:val="002723C1"/>
    <w:rsid w:val="00275E54"/>
    <w:rsid w:val="0028118D"/>
    <w:rsid w:val="00282A76"/>
    <w:rsid w:val="00294A43"/>
    <w:rsid w:val="002A11BE"/>
    <w:rsid w:val="002A1814"/>
    <w:rsid w:val="002A4826"/>
    <w:rsid w:val="002B3E5A"/>
    <w:rsid w:val="002C0ABB"/>
    <w:rsid w:val="002C36C0"/>
    <w:rsid w:val="002C7D56"/>
    <w:rsid w:val="002E6F52"/>
    <w:rsid w:val="002F7951"/>
    <w:rsid w:val="00317812"/>
    <w:rsid w:val="00322096"/>
    <w:rsid w:val="00324E8D"/>
    <w:rsid w:val="003355DA"/>
    <w:rsid w:val="00342CE4"/>
    <w:rsid w:val="003470AE"/>
    <w:rsid w:val="00363467"/>
    <w:rsid w:val="00366BC3"/>
    <w:rsid w:val="003712E8"/>
    <w:rsid w:val="00377F54"/>
    <w:rsid w:val="003839C6"/>
    <w:rsid w:val="003969C0"/>
    <w:rsid w:val="003A4D3E"/>
    <w:rsid w:val="003B614A"/>
    <w:rsid w:val="003B6D6F"/>
    <w:rsid w:val="003C0017"/>
    <w:rsid w:val="003F0261"/>
    <w:rsid w:val="003F45D3"/>
    <w:rsid w:val="00401FA3"/>
    <w:rsid w:val="0040650D"/>
    <w:rsid w:val="00410437"/>
    <w:rsid w:val="00411C58"/>
    <w:rsid w:val="0042011F"/>
    <w:rsid w:val="0042458F"/>
    <w:rsid w:val="00430984"/>
    <w:rsid w:val="00441F21"/>
    <w:rsid w:val="00450135"/>
    <w:rsid w:val="00453693"/>
    <w:rsid w:val="00466429"/>
    <w:rsid w:val="00474FEA"/>
    <w:rsid w:val="004754B8"/>
    <w:rsid w:val="00482FCD"/>
    <w:rsid w:val="00484835"/>
    <w:rsid w:val="00486512"/>
    <w:rsid w:val="00496655"/>
    <w:rsid w:val="004A2A12"/>
    <w:rsid w:val="004B7841"/>
    <w:rsid w:val="004C2072"/>
    <w:rsid w:val="004D02B4"/>
    <w:rsid w:val="004E2F0D"/>
    <w:rsid w:val="004E309F"/>
    <w:rsid w:val="004E5CE1"/>
    <w:rsid w:val="005022A4"/>
    <w:rsid w:val="00504CFD"/>
    <w:rsid w:val="005061D2"/>
    <w:rsid w:val="00510804"/>
    <w:rsid w:val="005156A3"/>
    <w:rsid w:val="00520DE2"/>
    <w:rsid w:val="005217C0"/>
    <w:rsid w:val="00523DAC"/>
    <w:rsid w:val="00531CFE"/>
    <w:rsid w:val="00554279"/>
    <w:rsid w:val="00555C64"/>
    <w:rsid w:val="0056435D"/>
    <w:rsid w:val="00576476"/>
    <w:rsid w:val="00581C98"/>
    <w:rsid w:val="00597F00"/>
    <w:rsid w:val="005A3757"/>
    <w:rsid w:val="005B12F1"/>
    <w:rsid w:val="005B2583"/>
    <w:rsid w:val="005B4D66"/>
    <w:rsid w:val="005D092C"/>
    <w:rsid w:val="005D4DFB"/>
    <w:rsid w:val="005D7375"/>
    <w:rsid w:val="005E54AB"/>
    <w:rsid w:val="005F0A6C"/>
    <w:rsid w:val="005F748D"/>
    <w:rsid w:val="00627B0B"/>
    <w:rsid w:val="006415E4"/>
    <w:rsid w:val="00642A78"/>
    <w:rsid w:val="006479F5"/>
    <w:rsid w:val="00651ED7"/>
    <w:rsid w:val="00654A0D"/>
    <w:rsid w:val="00667874"/>
    <w:rsid w:val="00670042"/>
    <w:rsid w:val="0067077D"/>
    <w:rsid w:val="00675919"/>
    <w:rsid w:val="00676DBA"/>
    <w:rsid w:val="006805CE"/>
    <w:rsid w:val="006818A0"/>
    <w:rsid w:val="00696C26"/>
    <w:rsid w:val="006A0213"/>
    <w:rsid w:val="006A2505"/>
    <w:rsid w:val="006B4397"/>
    <w:rsid w:val="006B5F3B"/>
    <w:rsid w:val="006C3874"/>
    <w:rsid w:val="006E5519"/>
    <w:rsid w:val="006F7112"/>
    <w:rsid w:val="00700E88"/>
    <w:rsid w:val="00703037"/>
    <w:rsid w:val="0072592E"/>
    <w:rsid w:val="00725A47"/>
    <w:rsid w:val="00725E80"/>
    <w:rsid w:val="00750DBD"/>
    <w:rsid w:val="007511E4"/>
    <w:rsid w:val="007524AF"/>
    <w:rsid w:val="00752C01"/>
    <w:rsid w:val="00764EAD"/>
    <w:rsid w:val="00765E97"/>
    <w:rsid w:val="007761E9"/>
    <w:rsid w:val="00777C9D"/>
    <w:rsid w:val="007871B6"/>
    <w:rsid w:val="00792808"/>
    <w:rsid w:val="007A6056"/>
    <w:rsid w:val="007C7B64"/>
    <w:rsid w:val="007E3616"/>
    <w:rsid w:val="007F2245"/>
    <w:rsid w:val="007F58C3"/>
    <w:rsid w:val="007F7877"/>
    <w:rsid w:val="00800FDD"/>
    <w:rsid w:val="00810032"/>
    <w:rsid w:val="00817EE5"/>
    <w:rsid w:val="008302DF"/>
    <w:rsid w:val="008339DF"/>
    <w:rsid w:val="00853650"/>
    <w:rsid w:val="008554F9"/>
    <w:rsid w:val="00891CCA"/>
    <w:rsid w:val="008B19F4"/>
    <w:rsid w:val="008C1565"/>
    <w:rsid w:val="008D3CB0"/>
    <w:rsid w:val="008D7236"/>
    <w:rsid w:val="008F4462"/>
    <w:rsid w:val="008F6A98"/>
    <w:rsid w:val="009045C5"/>
    <w:rsid w:val="0090516D"/>
    <w:rsid w:val="00933512"/>
    <w:rsid w:val="00933E45"/>
    <w:rsid w:val="009616AC"/>
    <w:rsid w:val="00963A8D"/>
    <w:rsid w:val="00964ADA"/>
    <w:rsid w:val="009733C5"/>
    <w:rsid w:val="00974FEB"/>
    <w:rsid w:val="009A5FEF"/>
    <w:rsid w:val="009B520F"/>
    <w:rsid w:val="009C4BD7"/>
    <w:rsid w:val="009C6EC2"/>
    <w:rsid w:val="009C7E9F"/>
    <w:rsid w:val="009D2DDA"/>
    <w:rsid w:val="009D6BD0"/>
    <w:rsid w:val="009E4B5F"/>
    <w:rsid w:val="009E74AD"/>
    <w:rsid w:val="00A005C5"/>
    <w:rsid w:val="00A025E6"/>
    <w:rsid w:val="00A11EA9"/>
    <w:rsid w:val="00A24772"/>
    <w:rsid w:val="00A310DA"/>
    <w:rsid w:val="00A31193"/>
    <w:rsid w:val="00A546E3"/>
    <w:rsid w:val="00A65675"/>
    <w:rsid w:val="00A67F25"/>
    <w:rsid w:val="00A75B89"/>
    <w:rsid w:val="00A80C45"/>
    <w:rsid w:val="00A82F60"/>
    <w:rsid w:val="00A93AAB"/>
    <w:rsid w:val="00AA5E7A"/>
    <w:rsid w:val="00AB0B4E"/>
    <w:rsid w:val="00AB1BB9"/>
    <w:rsid w:val="00AB5912"/>
    <w:rsid w:val="00AC29AB"/>
    <w:rsid w:val="00AD13EB"/>
    <w:rsid w:val="00AF6B64"/>
    <w:rsid w:val="00B10A18"/>
    <w:rsid w:val="00B1107E"/>
    <w:rsid w:val="00B2108A"/>
    <w:rsid w:val="00B25E94"/>
    <w:rsid w:val="00B472AE"/>
    <w:rsid w:val="00B50C5A"/>
    <w:rsid w:val="00B63ADE"/>
    <w:rsid w:val="00B661A4"/>
    <w:rsid w:val="00B7341B"/>
    <w:rsid w:val="00B74671"/>
    <w:rsid w:val="00B762EC"/>
    <w:rsid w:val="00B8510C"/>
    <w:rsid w:val="00B90130"/>
    <w:rsid w:val="00B90575"/>
    <w:rsid w:val="00B938DC"/>
    <w:rsid w:val="00B94726"/>
    <w:rsid w:val="00BA40C0"/>
    <w:rsid w:val="00BB7751"/>
    <w:rsid w:val="00BD20F5"/>
    <w:rsid w:val="00BD75B1"/>
    <w:rsid w:val="00BE395F"/>
    <w:rsid w:val="00BF4701"/>
    <w:rsid w:val="00BF672C"/>
    <w:rsid w:val="00C014EA"/>
    <w:rsid w:val="00C01574"/>
    <w:rsid w:val="00C05EB3"/>
    <w:rsid w:val="00C0653E"/>
    <w:rsid w:val="00C075D3"/>
    <w:rsid w:val="00C17343"/>
    <w:rsid w:val="00C21C13"/>
    <w:rsid w:val="00C2331E"/>
    <w:rsid w:val="00C36873"/>
    <w:rsid w:val="00C41193"/>
    <w:rsid w:val="00C578C2"/>
    <w:rsid w:val="00C62BD0"/>
    <w:rsid w:val="00C758C5"/>
    <w:rsid w:val="00C864DB"/>
    <w:rsid w:val="00C86ECF"/>
    <w:rsid w:val="00C91718"/>
    <w:rsid w:val="00C939CE"/>
    <w:rsid w:val="00C95632"/>
    <w:rsid w:val="00CA5E9D"/>
    <w:rsid w:val="00CA603E"/>
    <w:rsid w:val="00CB332E"/>
    <w:rsid w:val="00CB4582"/>
    <w:rsid w:val="00CD32D6"/>
    <w:rsid w:val="00CE1090"/>
    <w:rsid w:val="00CE1230"/>
    <w:rsid w:val="00CE3A26"/>
    <w:rsid w:val="00CF2F35"/>
    <w:rsid w:val="00CF34D7"/>
    <w:rsid w:val="00D04CBC"/>
    <w:rsid w:val="00D16718"/>
    <w:rsid w:val="00D36014"/>
    <w:rsid w:val="00D4223D"/>
    <w:rsid w:val="00D55C66"/>
    <w:rsid w:val="00D57880"/>
    <w:rsid w:val="00D6334E"/>
    <w:rsid w:val="00D6358F"/>
    <w:rsid w:val="00D64A56"/>
    <w:rsid w:val="00D667A9"/>
    <w:rsid w:val="00D74F2A"/>
    <w:rsid w:val="00D91DA9"/>
    <w:rsid w:val="00D92E85"/>
    <w:rsid w:val="00D945C3"/>
    <w:rsid w:val="00DA228F"/>
    <w:rsid w:val="00DA46E6"/>
    <w:rsid w:val="00DC2A92"/>
    <w:rsid w:val="00DF7118"/>
    <w:rsid w:val="00E03CB6"/>
    <w:rsid w:val="00E0484F"/>
    <w:rsid w:val="00E41D7F"/>
    <w:rsid w:val="00E66D3E"/>
    <w:rsid w:val="00E82548"/>
    <w:rsid w:val="00E84159"/>
    <w:rsid w:val="00E91057"/>
    <w:rsid w:val="00E91D05"/>
    <w:rsid w:val="00E95C97"/>
    <w:rsid w:val="00E96381"/>
    <w:rsid w:val="00E972ED"/>
    <w:rsid w:val="00EB041B"/>
    <w:rsid w:val="00EC7A85"/>
    <w:rsid w:val="00F02773"/>
    <w:rsid w:val="00F10E42"/>
    <w:rsid w:val="00F228E7"/>
    <w:rsid w:val="00F2476D"/>
    <w:rsid w:val="00F274CB"/>
    <w:rsid w:val="00F43A01"/>
    <w:rsid w:val="00F55154"/>
    <w:rsid w:val="00F73CAB"/>
    <w:rsid w:val="00F92CF2"/>
    <w:rsid w:val="00FA5D7D"/>
    <w:rsid w:val="00FB01CB"/>
    <w:rsid w:val="00FC5070"/>
    <w:rsid w:val="00FC5D42"/>
    <w:rsid w:val="00FC77EF"/>
    <w:rsid w:val="00FD1578"/>
    <w:rsid w:val="00FD7133"/>
    <w:rsid w:val="00FE24D8"/>
    <w:rsid w:val="00FE27DC"/>
    <w:rsid w:val="00FE33E3"/>
    <w:rsid w:val="00FF1D12"/>
    <w:rsid w:val="00FF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86EC797"/>
  <w15:docId w15:val="{7F04524F-51BB-403D-AC64-DEE80FDE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650"/>
    <w:pPr>
      <w:spacing w:after="120" w:line="240" w:lineRule="auto"/>
      <w:jc w:val="both"/>
    </w:pPr>
    <w:rPr>
      <w:rFonts w:ascii="Calibri" w:eastAsia="Times New Roman" w:hAnsi="Calibri" w:cs="Times New Roman"/>
      <w:sz w:val="24"/>
      <w:szCs w:val="24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853650"/>
    <w:pPr>
      <w:keepNext/>
      <w:keepLines/>
      <w:pBdr>
        <w:bottom w:val="single" w:sz="12" w:space="6" w:color="auto"/>
      </w:pBdr>
      <w:shd w:val="clear" w:color="006030" w:fill="FFFFFF" w:themeFill="background1"/>
      <w:spacing w:before="120"/>
      <w:ind w:left="-170"/>
      <w:contextualSpacing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pacing w:val="20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7C94"/>
    <w:pPr>
      <w:pBdr>
        <w:bottom w:val="inset" w:sz="6" w:space="1" w:color="auto"/>
      </w:pBdr>
      <w:shd w:val="clear" w:color="006030" w:fill="auto"/>
      <w:spacing w:before="480"/>
      <w:jc w:val="left"/>
      <w:outlineLvl w:val="1"/>
    </w:pPr>
    <w:rPr>
      <w:rFonts w:asciiTheme="majorHAnsi" w:hAnsiTheme="majorHAns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86ECF"/>
    <w:pPr>
      <w:keepNext/>
      <w:keepLines/>
      <w:pBdr>
        <w:bottom w:val="single" w:sz="6" w:space="1" w:color="auto"/>
      </w:pBdr>
      <w:spacing w:before="200" w:after="0"/>
      <w:ind w:left="1416"/>
      <w:outlineLvl w:val="2"/>
    </w:pPr>
    <w:rPr>
      <w:rFonts w:ascii="Arial Black" w:eastAsiaTheme="majorEastAsia" w:hAnsi="Arial Black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5365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3650"/>
    <w:rPr>
      <w:rFonts w:ascii="Tahoma" w:eastAsia="Times New Roman" w:hAnsi="Tahoma" w:cs="Tahoma"/>
      <w:sz w:val="16"/>
      <w:szCs w:val="16"/>
      <w:lang w:eastAsia="fr-CA"/>
    </w:rPr>
  </w:style>
  <w:style w:type="paragraph" w:customStyle="1" w:styleId="BigTitle">
    <w:name w:val="Big Title"/>
    <w:basedOn w:val="Normal"/>
    <w:next w:val="Normal"/>
    <w:qFormat/>
    <w:rsid w:val="00853650"/>
    <w:pPr>
      <w:pBdr>
        <w:bottom w:val="single" w:sz="12" w:space="1" w:color="auto"/>
      </w:pBdr>
    </w:pPr>
    <w:rPr>
      <w:rFonts w:ascii="Arial" w:hAnsi="Arial"/>
      <w:b/>
      <w:sz w:val="36"/>
    </w:rPr>
  </w:style>
  <w:style w:type="paragraph" w:customStyle="1" w:styleId="Citation-Auteur">
    <w:name w:val="Citation - Auteur"/>
    <w:basedOn w:val="Normal"/>
    <w:next w:val="Normal"/>
    <w:qFormat/>
    <w:rsid w:val="00853650"/>
    <w:pPr>
      <w:spacing w:after="240"/>
      <w:ind w:right="1021"/>
      <w:jc w:val="right"/>
    </w:pPr>
    <w:rPr>
      <w:sz w:val="20"/>
    </w:rPr>
  </w:style>
  <w:style w:type="paragraph" w:customStyle="1" w:styleId="Codehtml">
    <w:name w:val="Code html"/>
    <w:basedOn w:val="Normal"/>
    <w:qFormat/>
    <w:rsid w:val="00C21C13"/>
    <w:pPr>
      <w:pBdr>
        <w:top w:val="wave" w:sz="6" w:space="1" w:color="auto"/>
        <w:bottom w:val="wave" w:sz="6" w:space="1" w:color="auto"/>
      </w:pBdr>
      <w:shd w:val="clear" w:color="auto" w:fill="DEEAF6" w:themeFill="accent1" w:themeFillTint="33"/>
      <w:spacing w:after="0"/>
      <w:ind w:left="1134" w:right="1134"/>
    </w:pPr>
    <w:rPr>
      <w:rFonts w:ascii="Courier New" w:hAnsi="Courier New"/>
      <w:sz w:val="20"/>
    </w:rPr>
  </w:style>
  <w:style w:type="paragraph" w:styleId="Date">
    <w:name w:val="Date"/>
    <w:basedOn w:val="Normal"/>
    <w:next w:val="Normal"/>
    <w:link w:val="DateCar"/>
    <w:uiPriority w:val="99"/>
    <w:unhideWhenUsed/>
    <w:qFormat/>
    <w:rsid w:val="00853650"/>
    <w:rPr>
      <w:rFonts w:asciiTheme="minorHAnsi" w:hAnsiTheme="minorHAnsi"/>
      <w:b/>
      <w:sz w:val="22"/>
    </w:rPr>
  </w:style>
  <w:style w:type="character" w:customStyle="1" w:styleId="DateCar">
    <w:name w:val="Date Car"/>
    <w:basedOn w:val="Policepardfaut"/>
    <w:link w:val="Date"/>
    <w:uiPriority w:val="99"/>
    <w:rsid w:val="00853650"/>
    <w:rPr>
      <w:rFonts w:eastAsia="Times New Roman" w:cs="Times New Roman"/>
      <w:b/>
      <w:szCs w:val="24"/>
      <w:lang w:eastAsia="fr-CA"/>
    </w:rPr>
  </w:style>
  <w:style w:type="character" w:styleId="Accentuation">
    <w:name w:val="Emphasis"/>
    <w:basedOn w:val="Policepardfaut"/>
    <w:uiPriority w:val="20"/>
    <w:qFormat/>
    <w:rsid w:val="00853650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853650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853650"/>
    <w:pPr>
      <w:spacing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53650"/>
    <w:rPr>
      <w:rFonts w:ascii="Calibri" w:eastAsia="Times New Roman" w:hAnsi="Calibri" w:cs="Times New Roman"/>
      <w:sz w:val="20"/>
      <w:szCs w:val="20"/>
      <w:lang w:eastAsia="fr-CA"/>
    </w:rPr>
  </w:style>
  <w:style w:type="character" w:customStyle="1" w:styleId="Expressionmathmatique">
    <w:name w:val="Expression mathématique"/>
    <w:basedOn w:val="Policepardfaut"/>
    <w:uiPriority w:val="1"/>
    <w:qFormat/>
    <w:rsid w:val="00853650"/>
    <w:rPr>
      <w:rFonts w:ascii="Courier New" w:hAnsi="Courier New"/>
      <w:i w:val="0"/>
      <w:position w:val="4"/>
      <w:sz w:val="22"/>
      <w:u w:val="none"/>
    </w:rPr>
  </w:style>
  <w:style w:type="paragraph" w:styleId="Pieddepage">
    <w:name w:val="footer"/>
    <w:basedOn w:val="Normal"/>
    <w:next w:val="Normal"/>
    <w:link w:val="PieddepageCar"/>
    <w:uiPriority w:val="99"/>
    <w:unhideWhenUsed/>
    <w:rsid w:val="00853650"/>
    <w:pPr>
      <w:pBdr>
        <w:top w:val="double" w:sz="4" w:space="1" w:color="auto"/>
      </w:pBdr>
      <w:tabs>
        <w:tab w:val="center" w:pos="4780"/>
        <w:tab w:val="right" w:pos="9356"/>
      </w:tabs>
      <w:spacing w:after="0"/>
      <w:jc w:val="center"/>
    </w:pPr>
    <w:rPr>
      <w:rFonts w:ascii="Calibri Light" w:hAnsi="Calibri Light"/>
      <w:sz w:val="18"/>
    </w:rPr>
  </w:style>
  <w:style w:type="character" w:customStyle="1" w:styleId="PieddepageCar">
    <w:name w:val="Pied de page Car"/>
    <w:basedOn w:val="Policepardfaut"/>
    <w:link w:val="Pieddepage"/>
    <w:uiPriority w:val="99"/>
    <w:rsid w:val="00853650"/>
    <w:rPr>
      <w:rFonts w:ascii="Calibri Light" w:eastAsia="Times New Roman" w:hAnsi="Calibri Light" w:cs="Times New Roman"/>
      <w:sz w:val="18"/>
      <w:szCs w:val="24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853650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853650"/>
    <w:rPr>
      <w:rFonts w:ascii="Calibri" w:eastAsia="Times New Roman" w:hAnsi="Calibri" w:cs="Times New Roman"/>
      <w:sz w:val="24"/>
      <w:szCs w:val="24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853650"/>
    <w:rPr>
      <w:rFonts w:asciiTheme="majorHAnsi" w:eastAsiaTheme="majorEastAsia" w:hAnsiTheme="majorHAnsi" w:cstheme="majorBidi"/>
      <w:b/>
      <w:bCs/>
      <w:smallCaps/>
      <w:color w:val="000000" w:themeColor="text1"/>
      <w:spacing w:val="20"/>
      <w:sz w:val="32"/>
      <w:szCs w:val="28"/>
      <w:shd w:val="clear" w:color="006030" w:fill="FFFFFF" w:themeFill="background1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247C94"/>
    <w:rPr>
      <w:rFonts w:asciiTheme="majorHAnsi" w:eastAsia="Times New Roman" w:hAnsiTheme="majorHAnsi" w:cs="Times New Roman"/>
      <w:b/>
      <w:bCs/>
      <w:sz w:val="26"/>
      <w:szCs w:val="26"/>
      <w:shd w:val="clear" w:color="006030" w:fill="auto"/>
      <w:lang w:eastAsia="fr-CA"/>
    </w:rPr>
  </w:style>
  <w:style w:type="character" w:styleId="Lienhypertexte">
    <w:name w:val="Hyperlink"/>
    <w:basedOn w:val="Policepardfaut"/>
    <w:uiPriority w:val="99"/>
    <w:unhideWhenUsed/>
    <w:rsid w:val="00853650"/>
    <w:rPr>
      <w:rFonts w:ascii="Segoe UI" w:hAnsi="Segoe UI"/>
      <w:i w:val="0"/>
      <w:color w:val="0563C1" w:themeColor="hyperlink"/>
      <w:sz w:val="20"/>
      <w:u w:val="single"/>
      <w14:glow w14:rad="0">
        <w14:srgbClr w14:val="000000"/>
      </w14:glow>
      <w14:props3d w14:extrusionH="57150" w14:contourW="0" w14:prstMaterial="warmMatte">
        <w14:bevelT w14:w="19050" w14:h="19050" w14:prst="circle"/>
        <w14:bevelB w14:w="12700" w14:h="12700" w14:prst="circle"/>
        <w14:extrusionClr>
          <w14:schemeClr w14:val="tx1"/>
        </w14:extrusionClr>
      </w14:props3d>
    </w:rPr>
  </w:style>
  <w:style w:type="paragraph" w:customStyle="1" w:styleId="Image">
    <w:name w:val="Image"/>
    <w:basedOn w:val="Normal"/>
    <w:next w:val="Normal"/>
    <w:qFormat/>
    <w:rsid w:val="00853650"/>
    <w:pPr>
      <w:jc w:val="center"/>
    </w:pPr>
    <w:rPr>
      <w:noProof/>
    </w:rPr>
  </w:style>
  <w:style w:type="paragraph" w:customStyle="1" w:styleId="Image-lgende">
    <w:name w:val="Image-légende"/>
    <w:basedOn w:val="Normal"/>
    <w:next w:val="Normal"/>
    <w:qFormat/>
    <w:rsid w:val="00853650"/>
    <w:pPr>
      <w:spacing w:line="144" w:lineRule="auto"/>
    </w:pPr>
    <w:rPr>
      <w:rFonts w:ascii="Cordia New" w:hAnsi="Cordia New"/>
      <w:sz w:val="22"/>
    </w:rPr>
  </w:style>
  <w:style w:type="character" w:styleId="Emphaseintense">
    <w:name w:val="Intense Emphasis"/>
    <w:basedOn w:val="Policepardfaut"/>
    <w:uiPriority w:val="21"/>
    <w:qFormat/>
    <w:rsid w:val="00853650"/>
    <w:rPr>
      <w:rFonts w:asciiTheme="minorHAnsi" w:hAnsiTheme="minorHAnsi"/>
      <w:b/>
      <w:bCs/>
      <w:i w:val="0"/>
      <w:iCs/>
      <w:caps w:val="0"/>
      <w:smallCaps w:val="0"/>
      <w:strike w:val="0"/>
      <w:dstrike w:val="0"/>
      <w:vanish w:val="0"/>
      <w:color w:val="auto"/>
      <w:sz w:val="26"/>
      <w:vertAlign w:val="baselin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5365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53650"/>
    <w:rPr>
      <w:rFonts w:ascii="Calibri" w:eastAsia="Times New Roman" w:hAnsi="Calibri" w:cs="Times New Roman"/>
      <w:b/>
      <w:bCs/>
      <w:i/>
      <w:iCs/>
      <w:color w:val="5B9BD5" w:themeColor="accent1"/>
      <w:sz w:val="24"/>
      <w:szCs w:val="24"/>
      <w:lang w:eastAsia="fr-CA"/>
    </w:rPr>
  </w:style>
  <w:style w:type="paragraph" w:styleId="Listepuces">
    <w:name w:val="List Bullet"/>
    <w:basedOn w:val="Normal"/>
    <w:uiPriority w:val="99"/>
    <w:unhideWhenUsed/>
    <w:rsid w:val="00853650"/>
    <w:pPr>
      <w:numPr>
        <w:numId w:val="3"/>
      </w:numPr>
      <w:spacing w:before="240" w:after="240"/>
      <w:contextualSpacing/>
    </w:pPr>
    <w:rPr>
      <w:sz w:val="22"/>
    </w:rPr>
  </w:style>
  <w:style w:type="paragraph" w:styleId="Listenumros">
    <w:name w:val="List Number"/>
    <w:basedOn w:val="Normal"/>
    <w:uiPriority w:val="99"/>
    <w:unhideWhenUsed/>
    <w:rsid w:val="00853650"/>
    <w:pPr>
      <w:numPr>
        <w:numId w:val="4"/>
      </w:numPr>
      <w:contextualSpacing/>
    </w:pPr>
    <w:rPr>
      <w:sz w:val="22"/>
    </w:rPr>
  </w:style>
  <w:style w:type="paragraph" w:styleId="Sansinterligne">
    <w:name w:val="No Spacing"/>
    <w:uiPriority w:val="1"/>
    <w:qFormat/>
    <w:rsid w:val="00853650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eastAsia="fr-CA"/>
    </w:rPr>
  </w:style>
  <w:style w:type="character" w:styleId="Emphaseple">
    <w:name w:val="Subtle Emphasis"/>
    <w:basedOn w:val="Policepardfaut"/>
    <w:uiPriority w:val="19"/>
    <w:qFormat/>
    <w:rsid w:val="00853650"/>
    <w:rPr>
      <w:rFonts w:ascii="Arial" w:hAnsi="Arial"/>
      <w:b w:val="0"/>
      <w:i/>
      <w:iCs/>
      <w:caps w:val="0"/>
      <w:smallCaps w:val="0"/>
      <w:strike w:val="0"/>
      <w:dstrike w:val="0"/>
      <w:vanish w:val="0"/>
      <w:color w:val="6C644C"/>
      <w:w w:val="110"/>
      <w:sz w:val="22"/>
      <w:u w:val="none" w:color="D9D9D9" w:themeColor="background1" w:themeShade="D9"/>
      <w:bdr w:val="none" w:sz="0" w:space="0" w:color="auto"/>
      <w:vertAlign w:val="baseline"/>
    </w:rPr>
  </w:style>
  <w:style w:type="character" w:customStyle="1" w:styleId="NomPropre">
    <w:name w:val="Nom Propre"/>
    <w:basedOn w:val="Emphaseple"/>
    <w:uiPriority w:val="1"/>
    <w:qFormat/>
    <w:rsid w:val="00853650"/>
    <w:rPr>
      <w:rFonts w:ascii="Arial" w:hAnsi="Arial"/>
      <w:b w:val="0"/>
      <w:i/>
      <w:iCs/>
      <w:caps w:val="0"/>
      <w:smallCaps w:val="0"/>
      <w:strike w:val="0"/>
      <w:dstrike w:val="0"/>
      <w:vanish w:val="0"/>
      <w:color w:val="000000" w:themeColor="text1"/>
      <w:w w:val="110"/>
      <w:sz w:val="22"/>
      <w:u w:val="none" w:color="D9D9D9" w:themeColor="background1" w:themeShade="D9"/>
      <w:bdr w:val="none" w:sz="0" w:space="0" w:color="auto"/>
      <w:vertAlign w:val="baseline"/>
    </w:rPr>
  </w:style>
  <w:style w:type="paragraph" w:customStyle="1" w:styleId="Pagetitre-Date">
    <w:name w:val="Page titre - Date"/>
    <w:basedOn w:val="Normal"/>
    <w:next w:val="Normal"/>
    <w:qFormat/>
    <w:rsid w:val="00853650"/>
    <w:pPr>
      <w:spacing w:before="3120" w:after="240"/>
      <w:jc w:val="center"/>
    </w:pPr>
    <w:rPr>
      <w:rFonts w:ascii="Arial" w:hAnsi="Arial"/>
      <w:smallCaps/>
      <w:sz w:val="20"/>
    </w:rPr>
  </w:style>
  <w:style w:type="paragraph" w:customStyle="1" w:styleId="Pagetitre-lmentcontenu">
    <w:name w:val="Page titre - Élément contenu"/>
    <w:basedOn w:val="Normal"/>
    <w:qFormat/>
    <w:rsid w:val="00853650"/>
    <w:pPr>
      <w:pBdr>
        <w:left w:val="single" w:sz="4" w:space="4" w:color="auto"/>
        <w:bottom w:val="double" w:sz="4" w:space="1" w:color="auto"/>
      </w:pBdr>
      <w:ind w:left="2552" w:right="2552"/>
      <w:jc w:val="right"/>
    </w:pPr>
    <w:rPr>
      <w:rFonts w:ascii="Arial Rounded MT Bold" w:hAnsi="Arial Rounded MT Bold"/>
      <w:color w:val="806000" w:themeColor="accent4" w:themeShade="80"/>
    </w:rPr>
  </w:style>
  <w:style w:type="paragraph" w:customStyle="1" w:styleId="Pagetitre-lmenttitre">
    <w:name w:val="Page titre - Élément titre"/>
    <w:basedOn w:val="Normal"/>
    <w:next w:val="Pagetitre-lmentcontenu"/>
    <w:qFormat/>
    <w:rsid w:val="00853650"/>
    <w:pPr>
      <w:pBdr>
        <w:top w:val="double" w:sz="4" w:space="1" w:color="auto"/>
        <w:right w:val="single" w:sz="4" w:space="4" w:color="auto"/>
      </w:pBdr>
      <w:tabs>
        <w:tab w:val="right" w:leader="dot" w:pos="9962"/>
      </w:tabs>
      <w:spacing w:before="1200" w:after="0"/>
      <w:ind w:left="2552" w:right="2552"/>
    </w:pPr>
    <w:rPr>
      <w:rFonts w:ascii="Arial Rounded MT Bold" w:hAnsi="Arial Rounded MT Bold"/>
    </w:rPr>
  </w:style>
  <w:style w:type="paragraph" w:customStyle="1" w:styleId="Pagetitre-Institution">
    <w:name w:val="Page titre - Institution"/>
    <w:basedOn w:val="Normal"/>
    <w:next w:val="Normal"/>
    <w:qFormat/>
    <w:rsid w:val="00853650"/>
    <w:pPr>
      <w:widowControl w:val="0"/>
      <w:tabs>
        <w:tab w:val="right" w:leader="dot" w:pos="9962"/>
      </w:tabs>
      <w:spacing w:after="2520"/>
      <w:ind w:left="851"/>
    </w:pPr>
    <w:rPr>
      <w:smallCaps/>
      <w:sz w:val="32"/>
    </w:rPr>
  </w:style>
  <w:style w:type="paragraph" w:styleId="Citation">
    <w:name w:val="Quote"/>
    <w:basedOn w:val="Normal"/>
    <w:next w:val="Normal"/>
    <w:link w:val="CitationCar"/>
    <w:uiPriority w:val="29"/>
    <w:qFormat/>
    <w:rsid w:val="00853650"/>
    <w:pPr>
      <w:pBdr>
        <w:top w:val="single" w:sz="2" w:space="1" w:color="auto"/>
        <w:left w:val="single" w:sz="2" w:space="4" w:color="auto"/>
        <w:bottom w:val="threeDEngrave" w:sz="24" w:space="1" w:color="auto"/>
        <w:right w:val="threeDEngrave" w:sz="24" w:space="4" w:color="auto"/>
      </w:pBdr>
      <w:spacing w:before="360" w:after="0"/>
      <w:ind w:left="851" w:right="1134"/>
    </w:pPr>
    <w:rPr>
      <w:rFonts w:ascii="Times New Roman" w:hAnsi="Times New Roman"/>
      <w:i/>
      <w:iCs/>
      <w:color w:val="000000" w:themeColor="text1"/>
      <w:sz w:val="20"/>
    </w:rPr>
  </w:style>
  <w:style w:type="character" w:customStyle="1" w:styleId="CitationCar">
    <w:name w:val="Citation Car"/>
    <w:basedOn w:val="Policepardfaut"/>
    <w:link w:val="Citation"/>
    <w:uiPriority w:val="29"/>
    <w:rsid w:val="00853650"/>
    <w:rPr>
      <w:rFonts w:ascii="Times New Roman" w:eastAsia="Times New Roman" w:hAnsi="Times New Roman" w:cs="Times New Roman"/>
      <w:i/>
      <w:iCs/>
      <w:color w:val="000000" w:themeColor="text1"/>
      <w:sz w:val="20"/>
      <w:szCs w:val="24"/>
      <w:lang w:eastAsia="fr-CA"/>
    </w:rPr>
  </w:style>
  <w:style w:type="character" w:customStyle="1" w:styleId="Sigle">
    <w:name w:val="Sigle"/>
    <w:basedOn w:val="Emphaseintense"/>
    <w:uiPriority w:val="1"/>
    <w:qFormat/>
    <w:rsid w:val="00853650"/>
    <w:rPr>
      <w:rFonts w:ascii="Calibri" w:hAnsi="Calibri"/>
      <w:b w:val="0"/>
      <w:bCs/>
      <w:i/>
      <w:iCs/>
      <w:caps/>
      <w:smallCaps w:val="0"/>
      <w:strike w:val="0"/>
      <w:dstrike w:val="0"/>
      <w:vanish w:val="0"/>
      <w:color w:val="auto"/>
      <w:sz w:val="24"/>
      <w:u w:val="none"/>
      <w:vertAlign w:val="baseline"/>
    </w:rPr>
  </w:style>
  <w:style w:type="character" w:customStyle="1" w:styleId="Sigleanglais">
    <w:name w:val="Sigle anglais"/>
    <w:basedOn w:val="Emphaseintense"/>
    <w:uiPriority w:val="1"/>
    <w:qFormat/>
    <w:rsid w:val="00853650"/>
    <w:rPr>
      <w:rFonts w:ascii="Calibri" w:hAnsi="Calibri"/>
      <w:b w:val="0"/>
      <w:bCs/>
      <w:i/>
      <w:iCs/>
      <w:caps w:val="0"/>
      <w:smallCaps w:val="0"/>
      <w:strike w:val="0"/>
      <w:dstrike w:val="0"/>
      <w:vanish w:val="0"/>
      <w:color w:val="auto"/>
      <w:sz w:val="24"/>
      <w:u w:val="none"/>
      <w:vertAlign w:val="baselin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5365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5365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fr-CA"/>
    </w:rPr>
  </w:style>
  <w:style w:type="character" w:styleId="Rfrenceple">
    <w:name w:val="Subtle Reference"/>
    <w:basedOn w:val="Policepardfaut"/>
    <w:uiPriority w:val="31"/>
    <w:qFormat/>
    <w:rsid w:val="00853650"/>
    <w:rPr>
      <w:rFonts w:ascii="Calibri" w:hAnsi="Calibri"/>
      <w:b w:val="0"/>
      <w:i/>
      <w:caps w:val="0"/>
      <w:smallCaps w:val="0"/>
      <w:strike w:val="0"/>
      <w:dstrike w:val="0"/>
      <w:vanish w:val="0"/>
      <w:color w:val="000000"/>
      <w:sz w:val="24"/>
      <w:u w:val="none"/>
      <w:vertAlign w:val="baseline"/>
      <w14:textFill>
        <w14:solidFill>
          <w14:srgbClr w14:val="000000">
            <w14:alpha w14:val="40000"/>
          </w14:srgbClr>
        </w14:solidFill>
      </w14:textFill>
    </w:rPr>
  </w:style>
  <w:style w:type="character" w:customStyle="1" w:styleId="TermeTechnique">
    <w:name w:val="Terme Technique"/>
    <w:basedOn w:val="Emphaseple"/>
    <w:uiPriority w:val="1"/>
    <w:qFormat/>
    <w:rsid w:val="00853650"/>
    <w:rPr>
      <w:rFonts w:ascii="Calibri Light" w:hAnsi="Calibri Light"/>
      <w:b w:val="0"/>
      <w:i/>
      <w:iCs/>
      <w:caps w:val="0"/>
      <w:smallCaps w:val="0"/>
      <w:strike w:val="0"/>
      <w:dstrike w:val="0"/>
      <w:vanish w:val="0"/>
      <w:color w:val="000000" w:themeColor="text1"/>
      <w:w w:val="110"/>
      <w:sz w:val="24"/>
      <w:u w:val="none" w:color="D9D9D9" w:themeColor="background1" w:themeShade="D9"/>
      <w:bdr w:val="none" w:sz="0" w:space="0" w:color="auto"/>
      <w:vertAlign w:val="baseline"/>
    </w:rPr>
  </w:style>
  <w:style w:type="character" w:customStyle="1" w:styleId="Termeanglais">
    <w:name w:val="Terme anglais"/>
    <w:basedOn w:val="TermeTechnique"/>
    <w:uiPriority w:val="1"/>
    <w:qFormat/>
    <w:rsid w:val="00853650"/>
    <w:rPr>
      <w:rFonts w:ascii="Calibri" w:hAnsi="Calibri"/>
      <w:b w:val="0"/>
      <w:i/>
      <w:iCs/>
      <w:caps w:val="0"/>
      <w:smallCaps w:val="0"/>
      <w:strike w:val="0"/>
      <w:dstrike w:val="0"/>
      <w:vanish w:val="0"/>
      <w:color w:val="000000" w:themeColor="text1"/>
      <w:w w:val="110"/>
      <w:sz w:val="24"/>
      <w:u w:val="none" w:color="D9D9D9" w:themeColor="background1" w:themeShade="D9"/>
      <w:bdr w:val="none" w:sz="0" w:space="0" w:color="auto"/>
      <w:vertAlign w:val="baseline"/>
    </w:rPr>
  </w:style>
  <w:style w:type="paragraph" w:styleId="TM1">
    <w:name w:val="toc 1"/>
    <w:basedOn w:val="Normal"/>
    <w:next w:val="Normal"/>
    <w:autoRedefine/>
    <w:uiPriority w:val="39"/>
    <w:unhideWhenUsed/>
    <w:rsid w:val="00853650"/>
    <w:pPr>
      <w:keepNext/>
      <w:pBdr>
        <w:bottom w:val="single" w:sz="24" w:space="1" w:color="auto"/>
      </w:pBdr>
      <w:tabs>
        <w:tab w:val="right" w:pos="9962"/>
      </w:tabs>
      <w:spacing w:after="0"/>
    </w:pPr>
    <w:rPr>
      <w:caps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853650"/>
    <w:pPr>
      <w:keepNext/>
      <w:pBdr>
        <w:top w:val="single" w:sz="24" w:space="1" w:color="auto"/>
      </w:pBdr>
      <w:shd w:val="clear" w:color="D0CECE" w:themeColor="background2" w:themeShade="E6" w:fill="auto"/>
      <w:tabs>
        <w:tab w:val="right" w:pos="9923"/>
      </w:tabs>
      <w:spacing w:after="100"/>
      <w:ind w:left="4820"/>
      <w:contextualSpacing/>
      <w:jc w:val="right"/>
    </w:pPr>
    <w:rPr>
      <w:smallCaps/>
      <w14:numForm w14:val="oldStyle"/>
      <w14:numSpacing w14:val="tabular"/>
    </w:rPr>
  </w:style>
  <w:style w:type="paragraph" w:styleId="TM3">
    <w:name w:val="toc 3"/>
    <w:basedOn w:val="Normal"/>
    <w:next w:val="Normal"/>
    <w:autoRedefine/>
    <w:uiPriority w:val="39"/>
    <w:unhideWhenUsed/>
    <w:rsid w:val="00853650"/>
    <w:pPr>
      <w:tabs>
        <w:tab w:val="right" w:pos="9639"/>
      </w:tabs>
      <w:spacing w:after="100"/>
      <w:ind w:left="480"/>
    </w:pPr>
  </w:style>
  <w:style w:type="character" w:customStyle="1" w:styleId="Unitdemesure">
    <w:name w:val="Unité de mesure"/>
    <w:basedOn w:val="Emphaseple"/>
    <w:uiPriority w:val="1"/>
    <w:qFormat/>
    <w:rsid w:val="00853650"/>
    <w:rPr>
      <w:rFonts w:ascii="Arial" w:hAnsi="Arial"/>
      <w:b w:val="0"/>
      <w:i/>
      <w:iCs/>
      <w:caps w:val="0"/>
      <w:smallCaps w:val="0"/>
      <w:strike w:val="0"/>
      <w:dstrike w:val="0"/>
      <w:vanish w:val="0"/>
      <w:color w:val="000000" w:themeColor="text1"/>
      <w:w w:val="110"/>
      <w:sz w:val="22"/>
      <w:u w:val="none" w:color="D9D9D9" w:themeColor="background1" w:themeShade="D9"/>
      <w:bdr w:val="none" w:sz="0" w:space="0" w:color="auto"/>
      <w:vertAlign w:val="baseline"/>
    </w:rPr>
  </w:style>
  <w:style w:type="paragraph" w:styleId="Paragraphedeliste">
    <w:name w:val="List Paragraph"/>
    <w:basedOn w:val="Normal"/>
    <w:uiPriority w:val="34"/>
    <w:qFormat/>
    <w:rsid w:val="00401FA3"/>
    <w:pPr>
      <w:numPr>
        <w:numId w:val="5"/>
      </w:numPr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FC5070"/>
    <w:pPr>
      <w:pBdr>
        <w:bottom w:val="none" w:sz="0" w:space="0" w:color="auto"/>
      </w:pBdr>
      <w:shd w:val="clear" w:color="auto" w:fill="auto"/>
      <w:spacing w:before="240" w:after="0" w:line="259" w:lineRule="auto"/>
      <w:ind w:left="0"/>
      <w:contextualSpacing w:val="0"/>
      <w:jc w:val="left"/>
      <w:outlineLvl w:val="9"/>
    </w:pPr>
    <w:rPr>
      <w:b w:val="0"/>
      <w:bCs w:val="0"/>
      <w:smallCaps w:val="0"/>
      <w:color w:val="2E74B5" w:themeColor="accent1" w:themeShade="BF"/>
      <w:spacing w:val="0"/>
      <w:szCs w:val="32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C86ECF"/>
    <w:rPr>
      <w:rFonts w:ascii="Arial Black" w:eastAsiaTheme="majorEastAsia" w:hAnsi="Arial Black" w:cstheme="majorBidi"/>
      <w:b/>
      <w:bCs/>
      <w:sz w:val="24"/>
      <w:szCs w:val="24"/>
      <w:lang w:eastAsia="fr-CA"/>
    </w:rPr>
  </w:style>
  <w:style w:type="paragraph" w:styleId="Titre">
    <w:name w:val="Title"/>
    <w:basedOn w:val="Normal"/>
    <w:next w:val="Normal"/>
    <w:link w:val="TitreCar"/>
    <w:uiPriority w:val="10"/>
    <w:qFormat/>
    <w:rsid w:val="00A025E6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025E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fr-C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71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712E8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acemeta">
    <w:name w:val="ace_meta"/>
    <w:basedOn w:val="Policepardfaut"/>
    <w:rsid w:val="003712E8"/>
  </w:style>
  <w:style w:type="character" w:customStyle="1" w:styleId="acetext">
    <w:name w:val="ace_text"/>
    <w:basedOn w:val="Policepardfaut"/>
    <w:rsid w:val="003712E8"/>
  </w:style>
  <w:style w:type="character" w:customStyle="1" w:styleId="aceentity">
    <w:name w:val="ace_entity"/>
    <w:basedOn w:val="Policepardfaut"/>
    <w:rsid w:val="003712E8"/>
  </w:style>
  <w:style w:type="character" w:customStyle="1" w:styleId="acekeyword">
    <w:name w:val="ace_keyword"/>
    <w:basedOn w:val="Policepardfaut"/>
    <w:rsid w:val="003712E8"/>
  </w:style>
  <w:style w:type="character" w:customStyle="1" w:styleId="acestring">
    <w:name w:val="ace_string"/>
    <w:basedOn w:val="Policepardfaut"/>
    <w:rsid w:val="003712E8"/>
  </w:style>
  <w:style w:type="character" w:styleId="lev">
    <w:name w:val="Strong"/>
    <w:basedOn w:val="Policepardfaut"/>
    <w:uiPriority w:val="22"/>
    <w:qFormat/>
    <w:rsid w:val="008B19F4"/>
    <w:rPr>
      <w:b/>
      <w:bCs/>
    </w:rPr>
  </w:style>
  <w:style w:type="paragraph" w:customStyle="1" w:styleId="Codecss">
    <w:name w:val="Code css"/>
    <w:basedOn w:val="Codehtml"/>
    <w:qFormat/>
    <w:rsid w:val="008339DF"/>
    <w:pPr>
      <w:shd w:val="clear" w:color="auto" w:fill="BA97FF"/>
    </w:pPr>
  </w:style>
  <w:style w:type="character" w:customStyle="1" w:styleId="highatt">
    <w:name w:val="highatt"/>
    <w:basedOn w:val="Policepardfaut"/>
    <w:rsid w:val="00A93AAB"/>
  </w:style>
  <w:style w:type="character" w:customStyle="1" w:styleId="highval">
    <w:name w:val="highval"/>
    <w:basedOn w:val="Policepardfaut"/>
    <w:rsid w:val="00A93AAB"/>
  </w:style>
  <w:style w:type="table" w:styleId="Grilledutableau">
    <w:name w:val="Table Grid"/>
    <w:basedOn w:val="TableauNormal"/>
    <w:uiPriority w:val="39"/>
    <w:rsid w:val="00185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1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w3schools.com/cssref/css_colornames.as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w3schools.com/css/css_syntax.asp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cssgridgarden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w3schools.com/css/css_border.as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StyleAC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FA89F-C332-4749-BE86-526AD648D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StyleACM.dotx</Template>
  <TotalTime>1528</TotalTime>
  <Pages>11</Pages>
  <Words>1658</Words>
  <Characters>9121</Characters>
  <Application>Microsoft Office Word</Application>
  <DocSecurity>0</DocSecurity>
  <Lines>76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Chagnon-Michaud</dc:creator>
  <cp:keywords/>
  <dc:description/>
  <cp:lastModifiedBy>cvm</cp:lastModifiedBy>
  <cp:revision>216</cp:revision>
  <dcterms:created xsi:type="dcterms:W3CDTF">2015-11-07T15:05:00Z</dcterms:created>
  <dcterms:modified xsi:type="dcterms:W3CDTF">2019-11-07T18:16:00Z</dcterms:modified>
</cp:coreProperties>
</file>